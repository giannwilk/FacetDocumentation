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978AF" w14:textId="77777777" w:rsidR="00640FBB" w:rsidRDefault="0020094E">
      <w:pPr>
        <w:pStyle w:val="Body"/>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59264" behindDoc="0" locked="0" layoutInCell="1" allowOverlap="1" wp14:anchorId="2C38797E" wp14:editId="0D999F4F">
                <wp:simplePos x="0" y="0"/>
                <wp:positionH relativeFrom="column">
                  <wp:posOffset>255270</wp:posOffset>
                </wp:positionH>
                <wp:positionV relativeFrom="line">
                  <wp:posOffset>-104775</wp:posOffset>
                </wp:positionV>
                <wp:extent cx="4410075" cy="18859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410075" cy="1885950"/>
                        </a:xfrm>
                        <a:prstGeom prst="rect">
                          <a:avLst/>
                        </a:prstGeom>
                        <a:noFill/>
                        <a:ln w="12700" cap="flat">
                          <a:noFill/>
                          <a:miter lim="400000"/>
                        </a:ln>
                        <a:effectLst/>
                      </wps:spPr>
                      <wps:txbx>
                        <w:txbxContent>
                          <w:p w14:paraId="48F9CC31" w14:textId="77777777" w:rsidR="003D34B4" w:rsidRDefault="003D34B4">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3D34B4" w:rsidRDefault="003D34B4">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3D34B4" w:rsidRPr="00AC1D23" w:rsidRDefault="003D34B4">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20.1pt;margin-top:-8.25pt;width:347.25pt;height:14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" filled="f" stroked="f" strokeweight="1pt">
                <v:stroke miterlimit="4"/>
                <v:textbox inset="1.27mm,1.27mm,1.27mm,1.27mm">
                  <w:txbxContent>
                    <w:p w14:paraId="48F9CC31" w14:textId="77777777" w:rsidR="00A35832" w:rsidRDefault="00A3583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A35832" w:rsidRDefault="00A3583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A35832" w:rsidRPr="00AC1D23" w:rsidRDefault="00A35832">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v:textbox>
                <w10:wrap anchory="line"/>
              </v:rect>
            </w:pict>
          </mc:Fallback>
        </mc:AlternateContent>
      </w:r>
    </w:p>
    <w:p w14:paraId="0867AEDD" w14:textId="77777777" w:rsidR="00640FBB" w:rsidRDefault="00640FBB">
      <w:pPr>
        <w:pStyle w:val="Body"/>
        <w:rPr>
          <w:rFonts w:asciiTheme="majorHAnsi" w:eastAsia="Calibri" w:hAnsiTheme="majorHAnsi" w:cs="Calibri"/>
          <w:sz w:val="28"/>
          <w:szCs w:val="28"/>
        </w:rPr>
      </w:pPr>
    </w:p>
    <w:p w14:paraId="34C5FC49" w14:textId="77777777" w:rsidR="00297761" w:rsidRPr="00297761" w:rsidRDefault="00297761">
      <w:pPr>
        <w:pStyle w:val="Body"/>
        <w:rPr>
          <w:rFonts w:asciiTheme="majorHAnsi" w:eastAsia="Calibri" w:hAnsiTheme="majorHAnsi" w:cs="Calibri"/>
          <w:sz w:val="28"/>
          <w:szCs w:val="28"/>
        </w:rPr>
      </w:pPr>
    </w:p>
    <w:p w14:paraId="0CAC0D3C" w14:textId="77777777" w:rsidR="00640FBB" w:rsidRDefault="00640FBB">
      <w:pPr>
        <w:pStyle w:val="Body"/>
        <w:rPr>
          <w:rFonts w:ascii="Calibri" w:eastAsia="Calibri" w:hAnsi="Calibri" w:cs="Calibri"/>
          <w:sz w:val="28"/>
          <w:szCs w:val="28"/>
        </w:rPr>
      </w:pPr>
    </w:p>
    <w:p w14:paraId="3F846C12" w14:textId="77777777" w:rsidR="00640FBB" w:rsidRDefault="00640FBB">
      <w:pPr>
        <w:pStyle w:val="Body"/>
        <w:rPr>
          <w:rFonts w:ascii="Calibri" w:eastAsia="Calibri" w:hAnsi="Calibri" w:cs="Calibri"/>
          <w:sz w:val="28"/>
          <w:szCs w:val="28"/>
        </w:rPr>
      </w:pPr>
    </w:p>
    <w:p w14:paraId="5632CDFF" w14:textId="77777777" w:rsidR="00640FBB" w:rsidRDefault="00640FBB">
      <w:pPr>
        <w:pStyle w:val="Body"/>
        <w:rPr>
          <w:rFonts w:ascii="Calibri" w:eastAsia="Calibri" w:hAnsi="Calibri" w:cs="Calibri"/>
          <w:sz w:val="28"/>
          <w:szCs w:val="28"/>
        </w:rPr>
      </w:pPr>
    </w:p>
    <w:p w14:paraId="76159935" w14:textId="77777777" w:rsidR="00640FBB" w:rsidRDefault="00640FBB">
      <w:pPr>
        <w:pStyle w:val="Body"/>
        <w:rPr>
          <w:rFonts w:ascii="Calibri" w:eastAsia="Calibri" w:hAnsi="Calibri" w:cs="Calibri"/>
          <w:sz w:val="28"/>
          <w:szCs w:val="28"/>
        </w:rPr>
      </w:pPr>
    </w:p>
    <w:p w14:paraId="35A383D6" w14:textId="77777777" w:rsidR="00640FBB" w:rsidRDefault="00640FBB">
      <w:pPr>
        <w:pStyle w:val="Body"/>
        <w:rPr>
          <w:rFonts w:ascii="Calibri" w:eastAsia="Calibri" w:hAnsi="Calibri" w:cs="Calibri"/>
          <w:sz w:val="28"/>
          <w:szCs w:val="28"/>
        </w:rPr>
      </w:pPr>
    </w:p>
    <w:p w14:paraId="5D056CB3" w14:textId="77777777" w:rsidR="00640FBB" w:rsidRDefault="00640FBB">
      <w:pPr>
        <w:pStyle w:val="Body"/>
        <w:rPr>
          <w:rFonts w:ascii="Calibri" w:eastAsia="Calibri" w:hAnsi="Calibri" w:cs="Calibri"/>
          <w:sz w:val="28"/>
          <w:szCs w:val="28"/>
        </w:rPr>
      </w:pPr>
    </w:p>
    <w:p w14:paraId="34280591" w14:textId="77777777" w:rsidR="00640FBB" w:rsidRDefault="00640FBB">
      <w:pPr>
        <w:pStyle w:val="Body"/>
        <w:rPr>
          <w:rFonts w:ascii="Calibri" w:eastAsia="Calibri" w:hAnsi="Calibri" w:cs="Calibri"/>
          <w:sz w:val="28"/>
          <w:szCs w:val="28"/>
        </w:rPr>
      </w:pPr>
    </w:p>
    <w:p w14:paraId="7E6A4CC9" w14:textId="77777777" w:rsidR="00640FBB" w:rsidRDefault="00640FBB">
      <w:pPr>
        <w:pStyle w:val="Body"/>
        <w:rPr>
          <w:rFonts w:ascii="Calibri" w:eastAsia="Calibri" w:hAnsi="Calibri" w:cs="Calibri"/>
          <w:sz w:val="28"/>
          <w:szCs w:val="28"/>
        </w:rPr>
      </w:pPr>
    </w:p>
    <w:p w14:paraId="4F10B54D" w14:textId="77777777" w:rsidR="00640FBB" w:rsidRDefault="00640FBB">
      <w:pPr>
        <w:pStyle w:val="Body"/>
        <w:rPr>
          <w:rFonts w:ascii="Calibri" w:eastAsia="Calibri" w:hAnsi="Calibri" w:cs="Calibri"/>
          <w:sz w:val="28"/>
          <w:szCs w:val="28"/>
        </w:rPr>
      </w:pPr>
    </w:p>
    <w:p w14:paraId="4F083598" w14:textId="77777777" w:rsidR="00640FBB" w:rsidRDefault="00640FBB">
      <w:pPr>
        <w:pStyle w:val="Body"/>
        <w:rPr>
          <w:rFonts w:ascii="Calibri" w:eastAsia="Calibri" w:hAnsi="Calibri" w:cs="Calibri"/>
          <w:sz w:val="28"/>
          <w:szCs w:val="28"/>
        </w:rPr>
      </w:pPr>
    </w:p>
    <w:p w14:paraId="08FCF445" w14:textId="77777777" w:rsidR="00640FBB" w:rsidRDefault="00640FBB">
      <w:pPr>
        <w:pStyle w:val="Body"/>
        <w:rPr>
          <w:rFonts w:ascii="Calibri" w:eastAsia="Calibri" w:hAnsi="Calibri" w:cs="Calibri"/>
          <w:sz w:val="28"/>
          <w:szCs w:val="28"/>
        </w:rPr>
      </w:pPr>
    </w:p>
    <w:p w14:paraId="6B33ABB1" w14:textId="2145E5E9" w:rsidR="00640FBB" w:rsidRDefault="007F1631">
      <w:pPr>
        <w:pStyle w:val="Body"/>
        <w:ind w:left="720" w:right="864"/>
        <w:rPr>
          <w:rFonts w:ascii="Calibri" w:eastAsia="Calibri" w:hAnsi="Calibri" w:cs="Calibri"/>
          <w:caps/>
          <w:color w:val="0070C0"/>
          <w:sz w:val="32"/>
          <w:szCs w:val="32"/>
          <w:u w:color="0070C0"/>
        </w:rPr>
      </w:pPr>
      <w:r>
        <w:rPr>
          <w:rFonts w:ascii="Calibri" w:eastAsia="Calibri" w:hAnsi="Calibri" w:cs="Calibri"/>
          <w:caps/>
          <w:color w:val="0070C0"/>
          <w:sz w:val="32"/>
          <w:szCs w:val="32"/>
          <w:u w:color="0070C0"/>
          <w:lang w:val="fr-FR"/>
        </w:rPr>
        <w:t>Creating new Attri</w:t>
      </w:r>
      <w:r w:rsidR="00654A90">
        <w:rPr>
          <w:rFonts w:ascii="Calibri" w:eastAsia="Calibri" w:hAnsi="Calibri" w:cs="Calibri"/>
          <w:caps/>
          <w:color w:val="0070C0"/>
          <w:sz w:val="32"/>
          <w:szCs w:val="32"/>
          <w:u w:color="0070C0"/>
          <w:lang w:val="fr-FR"/>
        </w:rPr>
        <w:t>butes, Facets and Deployment</w:t>
      </w:r>
    </w:p>
    <w:p w14:paraId="384EA115" w14:textId="77777777" w:rsidR="00640FBB" w:rsidRDefault="00640FBB">
      <w:pPr>
        <w:pStyle w:val="Body"/>
        <w:ind w:left="720"/>
        <w:rPr>
          <w:rFonts w:ascii="Calibri" w:eastAsia="Calibri" w:hAnsi="Calibri" w:cs="Calibri"/>
          <w:sz w:val="28"/>
          <w:szCs w:val="28"/>
        </w:rPr>
      </w:pPr>
    </w:p>
    <w:p w14:paraId="3B867F2A" w14:textId="77777777" w:rsidR="00640FBB" w:rsidRDefault="00640FBB">
      <w:pPr>
        <w:pStyle w:val="Body"/>
        <w:ind w:left="720"/>
        <w:rPr>
          <w:rFonts w:ascii="Calibri" w:eastAsia="Calibri" w:hAnsi="Calibri" w:cs="Calibri"/>
          <w:sz w:val="28"/>
          <w:szCs w:val="28"/>
        </w:rPr>
      </w:pPr>
    </w:p>
    <w:p w14:paraId="31C9549C" w14:textId="77777777" w:rsidR="00640FBB" w:rsidRDefault="00640FBB">
      <w:pPr>
        <w:pStyle w:val="Body"/>
        <w:ind w:left="720"/>
        <w:rPr>
          <w:rFonts w:ascii="Calibri" w:eastAsia="Calibri" w:hAnsi="Calibri" w:cs="Calibri"/>
          <w:sz w:val="28"/>
          <w:szCs w:val="28"/>
        </w:rPr>
      </w:pPr>
    </w:p>
    <w:p w14:paraId="13BFC329" w14:textId="06E97699" w:rsidR="00640FBB" w:rsidRDefault="009E61C0">
      <w:pPr>
        <w:pStyle w:val="Body"/>
        <w:spacing w:after="120"/>
        <w:ind w:left="720"/>
        <w:rPr>
          <w:rFonts w:ascii="Calibri" w:eastAsia="Calibri" w:hAnsi="Calibri" w:cs="Calibri"/>
          <w:color w:val="7F7F7F"/>
          <w:sz w:val="28"/>
          <w:szCs w:val="28"/>
          <w:u w:color="7F7F7F"/>
        </w:rPr>
      </w:pPr>
      <w:r>
        <w:rPr>
          <w:rFonts w:ascii="Calibri" w:eastAsia="Calibri" w:hAnsi="Calibri" w:cs="Calibri"/>
          <w:color w:val="7F7F7F"/>
          <w:sz w:val="28"/>
          <w:szCs w:val="28"/>
          <w:u w:color="7F7F7F"/>
        </w:rPr>
        <w:t>08</w:t>
      </w:r>
      <w:r w:rsidR="0020094E">
        <w:rPr>
          <w:rFonts w:ascii="Calibri" w:eastAsia="Calibri" w:hAnsi="Calibri" w:cs="Calibri"/>
          <w:color w:val="7F7F7F"/>
          <w:sz w:val="28"/>
          <w:szCs w:val="28"/>
          <w:u w:color="7F7F7F"/>
        </w:rPr>
        <w:t>.</w:t>
      </w:r>
      <w:r>
        <w:rPr>
          <w:rFonts w:ascii="Calibri" w:eastAsia="Calibri" w:hAnsi="Calibri" w:cs="Calibri"/>
          <w:color w:val="7F7F7F"/>
          <w:sz w:val="28"/>
          <w:szCs w:val="28"/>
          <w:u w:color="7F7F7F"/>
        </w:rPr>
        <w:t>07</w:t>
      </w:r>
      <w:r w:rsidR="00654A90">
        <w:rPr>
          <w:rFonts w:ascii="Calibri" w:eastAsia="Calibri" w:hAnsi="Calibri" w:cs="Calibri"/>
          <w:color w:val="7F7F7F"/>
          <w:sz w:val="28"/>
          <w:szCs w:val="28"/>
          <w:u w:color="7F7F7F"/>
        </w:rPr>
        <w:t>.</w:t>
      </w:r>
      <w:r w:rsidR="0020094E">
        <w:rPr>
          <w:rFonts w:ascii="Calibri" w:eastAsia="Calibri" w:hAnsi="Calibri" w:cs="Calibri"/>
          <w:color w:val="7F7F7F"/>
          <w:sz w:val="28"/>
          <w:szCs w:val="28"/>
          <w:u w:color="7F7F7F"/>
        </w:rPr>
        <w:t>2014</w:t>
      </w:r>
    </w:p>
    <w:p w14:paraId="3EAEB13E" w14:textId="1480320E" w:rsidR="00640FBB" w:rsidRDefault="00166A27">
      <w:pPr>
        <w:pStyle w:val="Body"/>
        <w:spacing w:after="120"/>
        <w:ind w:left="720"/>
        <w:sectPr w:rsidR="00640FBB">
          <w:headerReference w:type="even" r:id="rId9"/>
          <w:headerReference w:type="default" r:id="rId10"/>
          <w:footerReference w:type="even" r:id="rId11"/>
          <w:footerReference w:type="default" r:id="rId12"/>
          <w:headerReference w:type="first" r:id="rId13"/>
          <w:footerReference w:type="first" r:id="rId14"/>
          <w:pgSz w:w="12240" w:h="15840"/>
          <w:pgMar w:top="1260" w:right="1008" w:bottom="1080" w:left="1008" w:header="720" w:footer="604" w:gutter="0"/>
          <w:cols w:space="720"/>
        </w:sectPr>
      </w:pPr>
      <w:r>
        <w:rPr>
          <w:rFonts w:ascii="Calibri" w:eastAsia="Calibri" w:hAnsi="Calibri" w:cs="Calibri"/>
          <w:color w:val="7F7F7F"/>
          <w:sz w:val="28"/>
          <w:szCs w:val="28"/>
          <w:u w:color="7F7F7F"/>
          <w:lang w:val="de-DE"/>
        </w:rPr>
        <w:t>Version 2</w:t>
      </w:r>
      <w:r w:rsidR="00F36FA9">
        <w:rPr>
          <w:rFonts w:ascii="Calibri" w:eastAsia="Calibri" w:hAnsi="Calibri" w:cs="Calibri"/>
          <w:color w:val="7F7F7F"/>
          <w:sz w:val="28"/>
          <w:szCs w:val="28"/>
          <w:u w:color="7F7F7F"/>
          <w:lang w:val="de-DE"/>
        </w:rPr>
        <w:t>.</w:t>
      </w:r>
      <w:r w:rsidR="009E61C0">
        <w:rPr>
          <w:rFonts w:ascii="Calibri" w:eastAsia="Calibri" w:hAnsi="Calibri" w:cs="Calibri"/>
          <w:color w:val="7F7F7F"/>
          <w:sz w:val="28"/>
          <w:szCs w:val="28"/>
          <w:u w:color="7F7F7F"/>
          <w:lang w:val="de-DE"/>
        </w:rPr>
        <w:t>3</w:t>
      </w:r>
    </w:p>
    <w:p w14:paraId="4ED27DF3" w14:textId="77777777" w:rsidR="00640FBB" w:rsidRDefault="00640FBB">
      <w:pPr>
        <w:pStyle w:val="Body"/>
        <w:rPr>
          <w:rFonts w:ascii="Calibri" w:eastAsia="Calibri" w:hAnsi="Calibri" w:cs="Calibri"/>
          <w:sz w:val="28"/>
          <w:szCs w:val="28"/>
        </w:rPr>
      </w:pPr>
    </w:p>
    <w:p w14:paraId="7C36B8BA" w14:textId="77777777" w:rsidR="00640FBB" w:rsidRDefault="00640FBB">
      <w:pPr>
        <w:pStyle w:val="Body"/>
        <w:ind w:left="7" w:hanging="7"/>
        <w:jc w:val="center"/>
        <w:rPr>
          <w:rFonts w:ascii="Calibri" w:eastAsia="Calibri" w:hAnsi="Calibri" w:cs="Calibri"/>
          <w:caps/>
          <w:sz w:val="22"/>
          <w:szCs w:val="22"/>
        </w:rPr>
      </w:pPr>
    </w:p>
    <w:p w14:paraId="5A59B586" w14:textId="77777777" w:rsidR="00654A90" w:rsidRPr="00D22CED" w:rsidRDefault="00654A90" w:rsidP="00017AE5">
      <w:pPr>
        <w:pStyle w:val="Heading1"/>
        <w:numPr>
          <w:ilvl w:val="0"/>
          <w:numId w:val="1"/>
        </w:numPr>
      </w:pPr>
      <w:bookmarkStart w:id="0" w:name="_Toc390539849"/>
      <w:bookmarkStart w:id="1" w:name="_Toc390727173"/>
      <w:r w:rsidRPr="00654A90">
        <w:t>DOCUMENT PURPOSE</w:t>
      </w:r>
      <w:bookmarkEnd w:id="0"/>
      <w:bookmarkEnd w:id="1"/>
    </w:p>
    <w:p w14:paraId="3E95BC8F" w14:textId="1C123565" w:rsidR="00654A90" w:rsidRDefault="003A5997" w:rsidP="00654A90">
      <w:pPr>
        <w:pStyle w:val="BELK-BodyText"/>
        <w:ind w:left="432"/>
        <w:rPr>
          <w:sz w:val="24"/>
          <w:szCs w:val="24"/>
        </w:rPr>
      </w:pPr>
      <w:r>
        <w:rPr>
          <w:sz w:val="24"/>
          <w:szCs w:val="24"/>
        </w:rPr>
        <w:t xml:space="preserve">This </w:t>
      </w:r>
      <w:r w:rsidR="00654A90" w:rsidRPr="00FF74C4">
        <w:rPr>
          <w:sz w:val="24"/>
          <w:szCs w:val="24"/>
        </w:rPr>
        <w:t>Document is a formal document that captures</w:t>
      </w:r>
      <w:r w:rsidR="00934A2F">
        <w:rPr>
          <w:sz w:val="24"/>
          <w:szCs w:val="24"/>
        </w:rPr>
        <w:t xml:space="preserve"> all of the operational</w:t>
      </w:r>
      <w:r w:rsidR="00654A90" w:rsidRPr="00FF74C4">
        <w:rPr>
          <w:sz w:val="24"/>
          <w:szCs w:val="24"/>
        </w:rPr>
        <w:t xml:space="preserve"> information for the </w:t>
      </w:r>
      <w:r>
        <w:rPr>
          <w:sz w:val="24"/>
          <w:szCs w:val="24"/>
        </w:rPr>
        <w:t>creation of new attributes and facet attributes</w:t>
      </w:r>
      <w:r w:rsidR="00654A90" w:rsidRPr="00FF74C4">
        <w:rPr>
          <w:sz w:val="24"/>
          <w:szCs w:val="24"/>
        </w:rPr>
        <w:t xml:space="preserve">.  </w:t>
      </w:r>
      <w:r w:rsidRPr="00FF74C4">
        <w:rPr>
          <w:sz w:val="24"/>
          <w:szCs w:val="24"/>
        </w:rPr>
        <w:t>The Production team generated this document</w:t>
      </w:r>
      <w:r w:rsidR="00654A90" w:rsidRPr="00FF74C4">
        <w:rPr>
          <w:sz w:val="24"/>
          <w:szCs w:val="24"/>
        </w:rPr>
        <w:t xml:space="preserve"> </w:t>
      </w:r>
      <w:r>
        <w:rPr>
          <w:sz w:val="24"/>
          <w:szCs w:val="24"/>
        </w:rPr>
        <w:t>and its intended audience is those looking for an SOP on creating new attributes and faceted navigation</w:t>
      </w:r>
      <w:r w:rsidR="00654A90" w:rsidRPr="00FF74C4">
        <w:rPr>
          <w:sz w:val="24"/>
          <w:szCs w:val="24"/>
        </w:rPr>
        <w:t xml:space="preserve">.  The purpose of this document is to capture all operations that are </w:t>
      </w:r>
      <w:r>
        <w:rPr>
          <w:sz w:val="24"/>
          <w:szCs w:val="24"/>
        </w:rPr>
        <w:t xml:space="preserve">required to support the creation of attributes and facets and deploying to </w:t>
      </w:r>
      <w:proofErr w:type="gramStart"/>
      <w:r>
        <w:rPr>
          <w:sz w:val="24"/>
          <w:szCs w:val="24"/>
        </w:rPr>
        <w:t>Belk</w:t>
      </w:r>
      <w:r w:rsidR="00654A90" w:rsidRPr="00FF74C4">
        <w:rPr>
          <w:sz w:val="24"/>
          <w:szCs w:val="24"/>
        </w:rPr>
        <w:t>.</w:t>
      </w:r>
      <w:r>
        <w:rPr>
          <w:sz w:val="24"/>
          <w:szCs w:val="24"/>
        </w:rPr>
        <w:t>com</w:t>
      </w:r>
      <w:r w:rsidR="007F1631">
        <w:rPr>
          <w:sz w:val="24"/>
          <w:szCs w:val="24"/>
        </w:rPr>
        <w:t xml:space="preserve"> .</w:t>
      </w:r>
      <w:proofErr w:type="gramEnd"/>
    </w:p>
    <w:p w14:paraId="3F7F57C1" w14:textId="7622771D" w:rsidR="00F700F6" w:rsidRDefault="00F700F6" w:rsidP="00654A90">
      <w:pPr>
        <w:pStyle w:val="BELK-BodyText"/>
        <w:ind w:left="432"/>
        <w:rPr>
          <w:sz w:val="24"/>
          <w:szCs w:val="24"/>
        </w:rPr>
      </w:pPr>
      <w:r>
        <w:rPr>
          <w:sz w:val="24"/>
          <w:szCs w:val="24"/>
        </w:rPr>
        <w:t xml:space="preserve">The first half of this document will speak to the Business </w:t>
      </w:r>
      <w:r w:rsidR="006F06C6">
        <w:rPr>
          <w:sz w:val="24"/>
          <w:szCs w:val="24"/>
        </w:rPr>
        <w:t xml:space="preserve">merchant </w:t>
      </w:r>
      <w:r w:rsidR="000978B4">
        <w:rPr>
          <w:sz w:val="24"/>
          <w:szCs w:val="24"/>
        </w:rPr>
        <w:t>team. The</w:t>
      </w:r>
      <w:r w:rsidR="006F06C6">
        <w:rPr>
          <w:sz w:val="24"/>
          <w:szCs w:val="24"/>
        </w:rPr>
        <w:t xml:space="preserve"> </w:t>
      </w:r>
      <w:r>
        <w:rPr>
          <w:sz w:val="24"/>
          <w:szCs w:val="24"/>
        </w:rPr>
        <w:t>sec</w:t>
      </w:r>
      <w:r w:rsidR="000978B4">
        <w:rPr>
          <w:sz w:val="24"/>
          <w:szCs w:val="24"/>
        </w:rPr>
        <w:t>ond half will outline steps for</w:t>
      </w:r>
      <w:r>
        <w:rPr>
          <w:sz w:val="24"/>
          <w:szCs w:val="24"/>
        </w:rPr>
        <w:t xml:space="preserve"> production to support facet and attribute creation.</w:t>
      </w:r>
    </w:p>
    <w:p w14:paraId="116F7C7D" w14:textId="77777777" w:rsidR="00654A90" w:rsidRDefault="00654A90" w:rsidP="00654A90">
      <w:pPr>
        <w:pStyle w:val="BELK-BodyText"/>
        <w:ind w:left="432"/>
        <w:rPr>
          <w:sz w:val="24"/>
          <w:szCs w:val="24"/>
        </w:rPr>
      </w:pPr>
    </w:p>
    <w:p w14:paraId="7D078646" w14:textId="77777777" w:rsidR="00654A90" w:rsidRDefault="00654A90" w:rsidP="00654A90">
      <w:pPr>
        <w:pStyle w:val="BELK-BodyText"/>
        <w:ind w:left="432"/>
        <w:rPr>
          <w:sz w:val="24"/>
          <w:szCs w:val="24"/>
        </w:rPr>
      </w:pPr>
    </w:p>
    <w:p w14:paraId="24B7147B" w14:textId="0F8063AC" w:rsidR="00640FBB" w:rsidRPr="00654A90" w:rsidRDefault="0020094E" w:rsidP="00094884">
      <w:pPr>
        <w:pStyle w:val="BELK-BodyText"/>
        <w:ind w:left="3600"/>
        <w:jc w:val="center"/>
        <w:rPr>
          <w:sz w:val="24"/>
          <w:szCs w:val="24"/>
        </w:rPr>
      </w:pPr>
      <w:r>
        <w:rPr>
          <w:caps/>
          <w:sz w:val="22"/>
          <w:szCs w:val="22"/>
        </w:rPr>
        <w:t>- VERSION HISTORY -</w:t>
      </w:r>
    </w:p>
    <w:tbl>
      <w:tblPr>
        <w:tblW w:w="10247" w:type="dxa"/>
        <w:jc w:val="center"/>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01"/>
        <w:gridCol w:w="771"/>
        <w:gridCol w:w="5130"/>
        <w:gridCol w:w="2945"/>
      </w:tblGrid>
      <w:tr w:rsidR="00640FBB" w14:paraId="52E955A2" w14:textId="77777777" w:rsidTr="00094884">
        <w:trPr>
          <w:trHeight w:val="420"/>
          <w:jc w:val="center"/>
        </w:trPr>
        <w:tc>
          <w:tcPr>
            <w:tcW w:w="1401" w:type="dxa"/>
            <w:tcBorders>
              <w:top w:val="single" w:sz="8" w:space="0" w:color="0070C0"/>
              <w:left w:val="nil"/>
              <w:bottom w:val="single" w:sz="8" w:space="0" w:color="808080"/>
              <w:right w:val="single" w:sz="8" w:space="0" w:color="808080"/>
            </w:tcBorders>
            <w:shd w:val="clear" w:color="auto" w:fill="F2F2F2"/>
            <w:tcMar>
              <w:top w:w="80" w:type="dxa"/>
              <w:left w:w="80" w:type="dxa"/>
              <w:bottom w:w="80" w:type="dxa"/>
              <w:right w:w="80" w:type="dxa"/>
            </w:tcMar>
          </w:tcPr>
          <w:p w14:paraId="1E997FA3" w14:textId="77777777" w:rsidR="00640FBB" w:rsidRDefault="0020094E" w:rsidP="00094884">
            <w:pPr>
              <w:pStyle w:val="Body"/>
              <w:jc w:val="center"/>
            </w:pPr>
            <w:r>
              <w:rPr>
                <w:rFonts w:ascii="Calibri" w:eastAsia="Calibri" w:hAnsi="Calibri" w:cs="Calibri"/>
                <w:caps/>
                <w:color w:val="595959"/>
                <w:sz w:val="17"/>
                <w:szCs w:val="17"/>
                <w:u w:color="595959"/>
              </w:rPr>
              <w:t>DATE</w:t>
            </w:r>
          </w:p>
        </w:tc>
        <w:tc>
          <w:tcPr>
            <w:tcW w:w="771" w:type="dxa"/>
            <w:tcBorders>
              <w:top w:val="single" w:sz="8" w:space="0" w:color="0070C0"/>
              <w:left w:val="single" w:sz="8" w:space="0" w:color="808080"/>
              <w:bottom w:val="single" w:sz="8" w:space="0" w:color="808080"/>
              <w:right w:val="single" w:sz="8" w:space="0" w:color="808080"/>
            </w:tcBorders>
            <w:shd w:val="clear" w:color="auto" w:fill="F2F2F2"/>
            <w:tcMar>
              <w:top w:w="80" w:type="dxa"/>
              <w:left w:w="80" w:type="dxa"/>
              <w:bottom w:w="80" w:type="dxa"/>
              <w:right w:w="80" w:type="dxa"/>
            </w:tcMar>
          </w:tcPr>
          <w:p w14:paraId="01C2589A" w14:textId="77777777" w:rsidR="00640FBB" w:rsidRDefault="0020094E" w:rsidP="00094884">
            <w:pPr>
              <w:pStyle w:val="Body"/>
              <w:jc w:val="center"/>
            </w:pPr>
            <w:r>
              <w:rPr>
                <w:rFonts w:ascii="Calibri" w:eastAsia="Calibri" w:hAnsi="Calibri" w:cs="Calibri"/>
                <w:caps/>
                <w:color w:val="595959"/>
                <w:sz w:val="17"/>
                <w:szCs w:val="17"/>
                <w:u w:color="595959"/>
              </w:rPr>
              <w:t>VERSION</w:t>
            </w:r>
          </w:p>
        </w:tc>
        <w:tc>
          <w:tcPr>
            <w:tcW w:w="5130" w:type="dxa"/>
            <w:tcBorders>
              <w:top w:val="single" w:sz="8" w:space="0" w:color="0070C0"/>
              <w:left w:val="single" w:sz="8" w:space="0" w:color="808080"/>
              <w:bottom w:val="single" w:sz="8" w:space="0" w:color="808080"/>
              <w:right w:val="single" w:sz="4" w:space="0" w:color="808080"/>
            </w:tcBorders>
            <w:shd w:val="clear" w:color="auto" w:fill="F2F2F2"/>
            <w:tcMar>
              <w:top w:w="80" w:type="dxa"/>
              <w:left w:w="80" w:type="dxa"/>
              <w:bottom w:w="80" w:type="dxa"/>
              <w:right w:w="80" w:type="dxa"/>
            </w:tcMar>
          </w:tcPr>
          <w:p w14:paraId="17CDAAE5" w14:textId="77777777" w:rsidR="00640FBB" w:rsidRDefault="0020094E" w:rsidP="00094884">
            <w:pPr>
              <w:pStyle w:val="Body"/>
              <w:jc w:val="center"/>
            </w:pPr>
            <w:r>
              <w:rPr>
                <w:rFonts w:ascii="Calibri" w:eastAsia="Calibri" w:hAnsi="Calibri" w:cs="Calibri"/>
                <w:caps/>
                <w:color w:val="595959"/>
                <w:sz w:val="17"/>
                <w:szCs w:val="17"/>
                <w:u w:color="595959"/>
              </w:rPr>
              <w:t>REVISION DESCRIPTION</w:t>
            </w:r>
          </w:p>
        </w:tc>
        <w:tc>
          <w:tcPr>
            <w:tcW w:w="2945" w:type="dxa"/>
            <w:tcBorders>
              <w:top w:val="single" w:sz="8" w:space="0" w:color="0070C0"/>
              <w:left w:val="single" w:sz="4" w:space="0" w:color="808080"/>
              <w:bottom w:val="single" w:sz="8" w:space="0" w:color="808080"/>
              <w:right w:val="nil"/>
            </w:tcBorders>
            <w:shd w:val="clear" w:color="auto" w:fill="F2F2F2"/>
            <w:tcMar>
              <w:top w:w="80" w:type="dxa"/>
              <w:left w:w="80" w:type="dxa"/>
              <w:bottom w:w="80" w:type="dxa"/>
              <w:right w:w="80" w:type="dxa"/>
            </w:tcMar>
          </w:tcPr>
          <w:p w14:paraId="4821C758" w14:textId="77777777" w:rsidR="00640FBB" w:rsidRDefault="0020094E" w:rsidP="00094884">
            <w:pPr>
              <w:pStyle w:val="Body"/>
              <w:jc w:val="center"/>
            </w:pPr>
            <w:r>
              <w:rPr>
                <w:rFonts w:ascii="Calibri" w:eastAsia="Calibri" w:hAnsi="Calibri" w:cs="Calibri"/>
                <w:caps/>
                <w:color w:val="595959"/>
                <w:sz w:val="17"/>
                <w:szCs w:val="17"/>
                <w:u w:color="595959"/>
              </w:rPr>
              <w:t>Author</w:t>
            </w:r>
          </w:p>
        </w:tc>
      </w:tr>
      <w:tr w:rsidR="00640FBB" w14:paraId="49BE5CC3" w14:textId="77777777" w:rsidTr="00094884">
        <w:trPr>
          <w:trHeight w:val="215"/>
          <w:jc w:val="center"/>
        </w:trPr>
        <w:tc>
          <w:tcPr>
            <w:tcW w:w="1401" w:type="dxa"/>
            <w:tcBorders>
              <w:top w:val="single" w:sz="8"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5C86F972" w14:textId="3275A0D3" w:rsidR="00640FBB" w:rsidRDefault="00F54F00" w:rsidP="00094884">
            <w:pPr>
              <w:pStyle w:val="Body"/>
              <w:jc w:val="center"/>
            </w:pPr>
            <w:r>
              <w:t>07.02.14</w:t>
            </w:r>
          </w:p>
        </w:tc>
        <w:tc>
          <w:tcPr>
            <w:tcW w:w="771" w:type="dxa"/>
            <w:tcBorders>
              <w:top w:val="single" w:sz="8"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11C8333" w14:textId="65A79B69" w:rsidR="00640FBB" w:rsidRDefault="00F54F00" w:rsidP="00094884">
            <w:pPr>
              <w:pStyle w:val="Body"/>
              <w:jc w:val="center"/>
            </w:pPr>
            <w:r>
              <w:t>2</w:t>
            </w:r>
          </w:p>
        </w:tc>
        <w:tc>
          <w:tcPr>
            <w:tcW w:w="5130" w:type="dxa"/>
            <w:tcBorders>
              <w:top w:val="single" w:sz="8"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7DE20DDF" w14:textId="4B7C7A40" w:rsidR="00640FBB" w:rsidRDefault="00F54F00" w:rsidP="00094884">
            <w:pPr>
              <w:pStyle w:val="Body"/>
              <w:jc w:val="center"/>
            </w:pPr>
            <w:r>
              <w:t>Updated format and added Faceted attribute timeline</w:t>
            </w:r>
          </w:p>
        </w:tc>
        <w:tc>
          <w:tcPr>
            <w:tcW w:w="2945" w:type="dxa"/>
            <w:tcBorders>
              <w:top w:val="single" w:sz="8"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3B15C0" w14:textId="38B8DB01" w:rsidR="00640FBB" w:rsidRDefault="00F54F00" w:rsidP="00094884">
            <w:pPr>
              <w:pStyle w:val="Body"/>
              <w:jc w:val="center"/>
            </w:pPr>
            <w:r>
              <w:t>Giann Wilkerson</w:t>
            </w:r>
          </w:p>
        </w:tc>
      </w:tr>
      <w:tr w:rsidR="00640FBB" w14:paraId="6DC0E99E"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26F981E7" w14:textId="33F6102D" w:rsidR="00640FBB" w:rsidRPr="00094884" w:rsidRDefault="00094884" w:rsidP="00094884">
            <w:pPr>
              <w:jc w:val="center"/>
              <w:rPr>
                <w:sz w:val="20"/>
                <w:szCs w:val="20"/>
              </w:rPr>
            </w:pPr>
            <w:r w:rsidRPr="00094884">
              <w:rPr>
                <w:sz w:val="20"/>
                <w:szCs w:val="20"/>
              </w:rPr>
              <w:t>07.02.14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CF94552" w14:textId="5DB5AC04" w:rsidR="00640FBB" w:rsidRPr="00094884" w:rsidRDefault="00094884" w:rsidP="00094884">
            <w:pPr>
              <w:jc w:val="center"/>
              <w:rPr>
                <w:sz w:val="20"/>
                <w:szCs w:val="20"/>
              </w:rPr>
            </w:pPr>
            <w:r w:rsidRPr="00094884">
              <w:rPr>
                <w:sz w:val="20"/>
                <w:szCs w:val="20"/>
              </w:rPr>
              <w:t>2.</w:t>
            </w:r>
            <w:r w:rsidR="00F36FA9">
              <w:rPr>
                <w:sz w:val="20"/>
                <w:szCs w:val="20"/>
              </w:rPr>
              <w:t>2</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11E542CB" w14:textId="7731A6E8" w:rsidR="00640FBB" w:rsidRPr="00F36FA9" w:rsidRDefault="00094884" w:rsidP="00094884">
            <w:pPr>
              <w:jc w:val="center"/>
              <w:rPr>
                <w:sz w:val="20"/>
                <w:szCs w:val="20"/>
              </w:rPr>
            </w:pPr>
            <w:r w:rsidRPr="00F36FA9">
              <w:rPr>
                <w:sz w:val="20"/>
                <w:szCs w:val="20"/>
              </w:rPr>
              <w:t>Added in Production process</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3401DB8" w14:textId="110F3567" w:rsidR="00640FBB" w:rsidRPr="00094884" w:rsidRDefault="00094884" w:rsidP="00094884">
            <w:pPr>
              <w:jc w:val="center"/>
              <w:rPr>
                <w:sz w:val="20"/>
                <w:szCs w:val="20"/>
              </w:rPr>
            </w:pPr>
            <w:r w:rsidRPr="00094884">
              <w:rPr>
                <w:sz w:val="20"/>
                <w:szCs w:val="20"/>
              </w:rPr>
              <w:t>Nathan Lewis</w:t>
            </w:r>
          </w:p>
        </w:tc>
      </w:tr>
      <w:tr w:rsidR="00640FBB" w14:paraId="145A2849"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1CCF4112" w14:textId="405C9056" w:rsidR="00640FBB" w:rsidRDefault="005E108A" w:rsidP="00094884">
            <w:pPr>
              <w:jc w:val="center"/>
            </w:pPr>
            <w:r>
              <w:rPr>
                <w:sz w:val="20"/>
                <w:szCs w:val="20"/>
              </w:rPr>
              <w:t>07.06</w:t>
            </w:r>
            <w:r w:rsidRPr="00094884">
              <w:rPr>
                <w:sz w:val="20"/>
                <w:szCs w:val="20"/>
              </w:rPr>
              <w:t>.14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6000DF4" w14:textId="3A1A1CD1" w:rsidR="00640FBB" w:rsidRDefault="005E108A" w:rsidP="00094884">
            <w:pPr>
              <w:jc w:val="center"/>
            </w:pPr>
            <w:r>
              <w:t>2.3</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B242F3E"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1635430E" w14:textId="06F8382E" w:rsidR="00640FBB" w:rsidRPr="005E108A" w:rsidRDefault="005E108A" w:rsidP="00094884">
            <w:pPr>
              <w:jc w:val="center"/>
              <w:rPr>
                <w:sz w:val="20"/>
                <w:szCs w:val="20"/>
              </w:rPr>
            </w:pPr>
            <w:r w:rsidRPr="005E108A">
              <w:rPr>
                <w:sz w:val="20"/>
                <w:szCs w:val="20"/>
              </w:rPr>
              <w:t>Giann Wilkerson</w:t>
            </w:r>
          </w:p>
        </w:tc>
      </w:tr>
      <w:tr w:rsidR="00640FBB" w14:paraId="73F7186C"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61C834D6"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89FD80C"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7302A31"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5DCF4781" w14:textId="77777777" w:rsidR="00640FBB" w:rsidRDefault="00640FBB" w:rsidP="00094884">
            <w:pPr>
              <w:jc w:val="center"/>
            </w:pPr>
          </w:p>
        </w:tc>
      </w:tr>
      <w:tr w:rsidR="00640FBB" w14:paraId="78807848"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6970CB09"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272A1660"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14A92F41"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398683F1" w14:textId="77777777" w:rsidR="00640FBB" w:rsidRDefault="00640FBB" w:rsidP="00094884">
            <w:pPr>
              <w:jc w:val="center"/>
            </w:pPr>
            <w:bookmarkStart w:id="2" w:name="_GoBack"/>
            <w:bookmarkEnd w:id="2"/>
          </w:p>
        </w:tc>
      </w:tr>
      <w:tr w:rsidR="00640FBB" w14:paraId="04A7B827"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73936A26"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95C27B7"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F6C97AE"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03E652" w14:textId="77777777" w:rsidR="00640FBB" w:rsidRDefault="00640FBB" w:rsidP="00094884">
            <w:pPr>
              <w:jc w:val="center"/>
            </w:pPr>
          </w:p>
        </w:tc>
      </w:tr>
      <w:tr w:rsidR="00640FBB" w14:paraId="0A3F3FCB"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15053E9"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1AFDDC5"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2DBBD64"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42FD4B51" w14:textId="77777777" w:rsidR="00640FBB" w:rsidRDefault="00640FBB" w:rsidP="00094884">
            <w:pPr>
              <w:jc w:val="center"/>
            </w:pPr>
          </w:p>
        </w:tc>
      </w:tr>
      <w:tr w:rsidR="00640FBB" w14:paraId="42093ED8"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77EFF4D"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1E14FB6D"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25FE3EE5"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5BF96CF" w14:textId="77777777" w:rsidR="00640FBB" w:rsidRDefault="00640FBB" w:rsidP="00094884">
            <w:pPr>
              <w:jc w:val="center"/>
            </w:pPr>
          </w:p>
        </w:tc>
      </w:tr>
      <w:tr w:rsidR="00640FBB" w14:paraId="0AB7EFC0" w14:textId="77777777" w:rsidTr="00094884">
        <w:trPr>
          <w:trHeight w:val="255"/>
          <w:jc w:val="center"/>
        </w:trPr>
        <w:tc>
          <w:tcPr>
            <w:tcW w:w="1401" w:type="dxa"/>
            <w:tcBorders>
              <w:top w:val="dashed" w:sz="4" w:space="0" w:color="808080"/>
              <w:left w:val="nil"/>
              <w:bottom w:val="single" w:sz="8" w:space="0" w:color="0070C0"/>
              <w:right w:val="single" w:sz="8" w:space="0" w:color="808080"/>
            </w:tcBorders>
            <w:shd w:val="clear" w:color="auto" w:fill="FFFFFF"/>
            <w:tcMar>
              <w:top w:w="80" w:type="dxa"/>
              <w:left w:w="80" w:type="dxa"/>
              <w:bottom w:w="80" w:type="dxa"/>
              <w:right w:w="80" w:type="dxa"/>
            </w:tcMar>
          </w:tcPr>
          <w:p w14:paraId="77BCAE6B" w14:textId="77777777" w:rsidR="00640FBB" w:rsidRDefault="00640FBB" w:rsidP="00094884">
            <w:pPr>
              <w:jc w:val="center"/>
            </w:pPr>
          </w:p>
        </w:tc>
        <w:tc>
          <w:tcPr>
            <w:tcW w:w="771" w:type="dxa"/>
            <w:tcBorders>
              <w:top w:val="dashed" w:sz="4" w:space="0" w:color="808080"/>
              <w:left w:val="single" w:sz="8" w:space="0" w:color="808080"/>
              <w:bottom w:val="single" w:sz="8" w:space="0" w:color="0070C0"/>
              <w:right w:val="single" w:sz="8" w:space="0" w:color="808080"/>
            </w:tcBorders>
            <w:shd w:val="clear" w:color="auto" w:fill="FFFFFF"/>
            <w:tcMar>
              <w:top w:w="80" w:type="dxa"/>
              <w:left w:w="80" w:type="dxa"/>
              <w:bottom w:w="80" w:type="dxa"/>
              <w:right w:w="80" w:type="dxa"/>
            </w:tcMar>
          </w:tcPr>
          <w:p w14:paraId="1C7C49CA" w14:textId="77777777" w:rsidR="00640FBB" w:rsidRDefault="00640FBB" w:rsidP="00094884">
            <w:pPr>
              <w:jc w:val="center"/>
            </w:pPr>
          </w:p>
        </w:tc>
        <w:tc>
          <w:tcPr>
            <w:tcW w:w="5130" w:type="dxa"/>
            <w:tcBorders>
              <w:top w:val="dashed" w:sz="4" w:space="0" w:color="808080"/>
              <w:left w:val="single" w:sz="8" w:space="0" w:color="808080"/>
              <w:bottom w:val="single" w:sz="8" w:space="0" w:color="0070C0"/>
              <w:right w:val="single" w:sz="4" w:space="0" w:color="808080"/>
            </w:tcBorders>
            <w:shd w:val="clear" w:color="auto" w:fill="FFFFFF"/>
            <w:tcMar>
              <w:top w:w="80" w:type="dxa"/>
              <w:left w:w="80" w:type="dxa"/>
              <w:bottom w:w="80" w:type="dxa"/>
              <w:right w:w="80" w:type="dxa"/>
            </w:tcMar>
          </w:tcPr>
          <w:p w14:paraId="67279B3A" w14:textId="77777777" w:rsidR="00640FBB" w:rsidRDefault="00640FBB" w:rsidP="00094884">
            <w:pPr>
              <w:jc w:val="center"/>
            </w:pPr>
          </w:p>
        </w:tc>
        <w:tc>
          <w:tcPr>
            <w:tcW w:w="2945" w:type="dxa"/>
            <w:tcBorders>
              <w:top w:val="dashed" w:sz="4" w:space="0" w:color="808080"/>
              <w:left w:val="single" w:sz="4" w:space="0" w:color="808080"/>
              <w:bottom w:val="single" w:sz="8" w:space="0" w:color="0070C0"/>
              <w:right w:val="nil"/>
            </w:tcBorders>
            <w:shd w:val="clear" w:color="auto" w:fill="FFFFFF"/>
            <w:tcMar>
              <w:top w:w="80" w:type="dxa"/>
              <w:left w:w="80" w:type="dxa"/>
              <w:bottom w:w="80" w:type="dxa"/>
              <w:right w:w="80" w:type="dxa"/>
            </w:tcMar>
          </w:tcPr>
          <w:p w14:paraId="757AFFE5" w14:textId="77777777" w:rsidR="00640FBB" w:rsidRDefault="00640FBB" w:rsidP="00094884">
            <w:pPr>
              <w:jc w:val="center"/>
            </w:pPr>
          </w:p>
        </w:tc>
      </w:tr>
    </w:tbl>
    <w:p w14:paraId="4D756075" w14:textId="77777777" w:rsidR="00640FBB" w:rsidRDefault="00640FBB" w:rsidP="00094884">
      <w:pPr>
        <w:pStyle w:val="Body"/>
        <w:ind w:left="7" w:hanging="7"/>
        <w:jc w:val="center"/>
        <w:rPr>
          <w:rFonts w:ascii="Calibri" w:eastAsia="Calibri" w:hAnsi="Calibri" w:cs="Calibri"/>
          <w:caps/>
          <w:sz w:val="22"/>
          <w:szCs w:val="22"/>
        </w:rPr>
      </w:pPr>
    </w:p>
    <w:p w14:paraId="2B023BD3" w14:textId="77777777" w:rsidR="00F62651" w:rsidRDefault="00F62651" w:rsidP="00094884">
      <w:pPr>
        <w:pStyle w:val="Body"/>
        <w:jc w:val="center"/>
        <w:rPr>
          <w:rFonts w:ascii="Calibri" w:eastAsia="Calibri" w:hAnsi="Calibri" w:cs="Calibri"/>
          <w:caps/>
          <w:sz w:val="22"/>
          <w:szCs w:val="22"/>
        </w:rPr>
      </w:pPr>
    </w:p>
    <w:p w14:paraId="0FBDE6E5" w14:textId="77777777" w:rsidR="00F62651" w:rsidRDefault="00F62651" w:rsidP="00094884">
      <w:pPr>
        <w:pStyle w:val="Body"/>
        <w:jc w:val="center"/>
        <w:rPr>
          <w:rFonts w:ascii="Calibri" w:eastAsia="Calibri" w:hAnsi="Calibri" w:cs="Calibri"/>
          <w:caps/>
          <w:sz w:val="22"/>
          <w:szCs w:val="22"/>
        </w:rPr>
      </w:pPr>
    </w:p>
    <w:p w14:paraId="20A605AE" w14:textId="2BB95395" w:rsidR="00F62651" w:rsidRPr="006A3717" w:rsidRDefault="0020094E" w:rsidP="006A3717">
      <w:pPr>
        <w:pStyle w:val="Body"/>
        <w:rPr>
          <w:rFonts w:ascii="Calibri" w:eastAsia="Calibri" w:hAnsi="Calibri" w:cs="Calibri"/>
          <w:caps/>
          <w:sz w:val="22"/>
          <w:szCs w:val="22"/>
        </w:rPr>
      </w:pPr>
      <w:r>
        <w:rPr>
          <w:rFonts w:ascii="Calibri" w:eastAsia="Calibri" w:hAnsi="Calibri" w:cs="Calibri"/>
          <w:caps/>
          <w:sz w:val="22"/>
          <w:szCs w:val="22"/>
        </w:rPr>
        <w:br w:type="page"/>
      </w:r>
    </w:p>
    <w:p w14:paraId="39B97495" w14:textId="77777777" w:rsidR="00C74062" w:rsidRDefault="00C74062" w:rsidP="006A3717">
      <w:pPr>
        <w:rPr>
          <w:rFonts w:ascii="Calibri" w:hAnsi="Calibri"/>
        </w:rPr>
      </w:pPr>
    </w:p>
    <w:p w14:paraId="5F33C55F" w14:textId="2D011B5D" w:rsidR="006A3717" w:rsidRDefault="006A3717" w:rsidP="00C74062">
      <w:pPr>
        <w:pStyle w:val="Heading1"/>
      </w:pPr>
      <w:r>
        <w:t>Steps for Creating New Attribute</w:t>
      </w:r>
      <w:r w:rsidR="00C74062">
        <w:t xml:space="preserve"> (CARS PROCess)</w:t>
      </w:r>
    </w:p>
    <w:p w14:paraId="6027BC7B" w14:textId="77777777" w:rsidR="006A3717" w:rsidRPr="00653654"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Log into CARS</w:t>
      </w:r>
    </w:p>
    <w:p w14:paraId="6F7694E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333B09B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7AF0299C"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6A794319"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491018FB"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099B3B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47D542"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15CCFA54"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73AC28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2E9D9B38"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6F588B15"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32DC995E"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3F484FD"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p>
    <w:p w14:paraId="669EAF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70C2C08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7A607C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6296AC3F"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495ADF4D"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3E3574D3"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6A8D736D" w14:textId="3347747A" w:rsidR="00C74062"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29A1BF29" w14:textId="3D2F5585" w:rsidR="00C74062" w:rsidRDefault="00C74062">
      <w:pPr>
        <w:rPr>
          <w:rFonts w:ascii="Calibri" w:hAnsi="Calibri"/>
        </w:rPr>
      </w:pPr>
      <w:r>
        <w:rPr>
          <w:rFonts w:ascii="Calibri" w:hAnsi="Calibri"/>
        </w:rPr>
        <w:br w:type="page"/>
      </w:r>
    </w:p>
    <w:p w14:paraId="5BF0B00C" w14:textId="77777777" w:rsidR="00C74062" w:rsidRPr="00C74062" w:rsidRDefault="00C74062" w:rsidP="00C7406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C34AF72" w14:textId="77777777" w:rsidR="00F62651" w:rsidRPr="003747B4" w:rsidRDefault="00F62651" w:rsidP="00017AE5">
      <w:pPr>
        <w:pStyle w:val="Heading1"/>
      </w:pPr>
      <w:r w:rsidRPr="00F62651">
        <w:t>Creating A New Rule Attribute</w:t>
      </w:r>
      <w:r>
        <w:t>:</w:t>
      </w:r>
    </w:p>
    <w:p w14:paraId="2C3B5A9E" w14:textId="77777777" w:rsidR="00640FBB" w:rsidRDefault="00640FBB">
      <w:pPr>
        <w:pStyle w:val="Body"/>
        <w:rPr>
          <w:rFonts w:ascii="Calibri" w:eastAsia="Calibri" w:hAnsi="Calibri" w:cs="Calibri"/>
          <w:caps/>
          <w:sz w:val="22"/>
          <w:szCs w:val="22"/>
        </w:rPr>
      </w:pPr>
    </w:p>
    <w:p w14:paraId="7C102DB2" w14:textId="77777777" w:rsidR="00F62651" w:rsidRPr="003747B4" w:rsidRDefault="00F62651" w:rsidP="00F62651">
      <w:pPr>
        <w:rPr>
          <w:rFonts w:ascii="Calibri" w:hAnsi="Calibri"/>
        </w:rPr>
      </w:pPr>
      <w:r w:rsidRPr="003747B4">
        <w:rPr>
          <w:rFonts w:ascii="Calibri" w:hAnsi="Calibri"/>
        </w:rPr>
        <w:t>When creating a rule using an attribute that hasn’t been used on the site before, the process is as follows:</w:t>
      </w:r>
    </w:p>
    <w:p w14:paraId="13B5FEC0" w14:textId="77777777" w:rsidR="00F62651"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47FAD39B" w14:textId="41F03B0B" w:rsidR="00F62651" w:rsidRDefault="00C74062"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CARS team c</w:t>
      </w:r>
      <w:r w:rsidR="003D2981">
        <w:rPr>
          <w:rFonts w:ascii="Calibri" w:hAnsi="Calibri"/>
        </w:rPr>
        <w:t xml:space="preserve">reate and </w:t>
      </w:r>
      <w:r>
        <w:rPr>
          <w:rFonts w:ascii="Calibri" w:hAnsi="Calibri"/>
        </w:rPr>
        <w:t>a</w:t>
      </w:r>
      <w:r w:rsidR="00F62651" w:rsidRPr="006631EB">
        <w:rPr>
          <w:rFonts w:ascii="Calibri" w:hAnsi="Calibri"/>
        </w:rPr>
        <w:t>pply new attribute to appropriate products in CARS</w:t>
      </w:r>
      <w:r w:rsidR="006525A1">
        <w:rPr>
          <w:rFonts w:ascii="Calibri" w:hAnsi="Calibri"/>
        </w:rPr>
        <w:t>.</w:t>
      </w:r>
    </w:p>
    <w:p w14:paraId="622A6374" w14:textId="51C1D045" w:rsidR="00882DA6" w:rsidRPr="006631EB" w:rsidRDefault="00882DA6"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roofErr w:type="gramStart"/>
      <w:r>
        <w:rPr>
          <w:rFonts w:ascii="Calibri" w:hAnsi="Calibri"/>
        </w:rPr>
        <w:t>Brand new</w:t>
      </w:r>
      <w:proofErr w:type="gramEnd"/>
      <w:r>
        <w:rPr>
          <w:rFonts w:ascii="Calibri" w:hAnsi="Calibri"/>
        </w:rPr>
        <w:t xml:space="preserve"> attributes must </w:t>
      </w:r>
      <w:r w:rsidR="00697245">
        <w:rPr>
          <w:rFonts w:ascii="Calibri" w:hAnsi="Calibri"/>
        </w:rPr>
        <w:t>included in CMP task before it can be published to Blue Martini.</w:t>
      </w:r>
      <w:r>
        <w:rPr>
          <w:rFonts w:ascii="Calibri" w:hAnsi="Calibri"/>
        </w:rPr>
        <w:t xml:space="preserve"> DPM will assign a random or “dummy” product to car so that it can be closed and processed.</w:t>
      </w:r>
    </w:p>
    <w:p w14:paraId="7C94C290" w14:textId="16AEAF12" w:rsidR="00F62651" w:rsidRDefault="00697245"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will c</w:t>
      </w:r>
      <w:r w:rsidR="00F62651" w:rsidRPr="006631EB">
        <w:rPr>
          <w:rFonts w:ascii="Calibri" w:hAnsi="Calibri"/>
        </w:rPr>
        <w:t>reate rule using the new attribute</w:t>
      </w:r>
      <w:r w:rsidR="00F62651">
        <w:rPr>
          <w:rFonts w:ascii="Calibri" w:hAnsi="Calibri"/>
        </w:rPr>
        <w:t xml:space="preserve"> </w:t>
      </w:r>
    </w:p>
    <w:p w14:paraId="71F905AC" w14:textId="77777777" w:rsidR="00F62651" w:rsidRDefault="00F62651" w:rsidP="00F62651">
      <w:pPr>
        <w:pStyle w:val="ListParagraph"/>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w:t>
      </w:r>
      <w:r w:rsidRPr="009C3C51">
        <w:rPr>
          <w:rFonts w:ascii="Calibri" w:hAnsi="Calibri"/>
          <w:b/>
        </w:rPr>
        <w:t>NOTE</w:t>
      </w:r>
      <w:r>
        <w:rPr>
          <w:rFonts w:ascii="Calibri" w:hAnsi="Calibri"/>
        </w:rPr>
        <w:t xml:space="preserve"> – In order for the rule to work correctly, the attribute must exactly match the </w:t>
      </w:r>
      <w:r>
        <w:rPr>
          <w:rFonts w:ascii="Calibri" w:hAnsi="Calibri"/>
          <w:b/>
        </w:rPr>
        <w:t>Blue Martini</w:t>
      </w:r>
      <w:r>
        <w:rPr>
          <w:rFonts w:ascii="Calibri" w:hAnsi="Calibri"/>
        </w:rPr>
        <w:t xml:space="preserve"> value within CARS Attribute Details (circled below). The </w:t>
      </w:r>
      <w:r w:rsidRPr="009C3C51">
        <w:rPr>
          <w:rFonts w:ascii="Calibri" w:hAnsi="Calibri"/>
          <w:b/>
        </w:rPr>
        <w:t>Attribute Label</w:t>
      </w:r>
      <w:r>
        <w:rPr>
          <w:rFonts w:ascii="Calibri" w:hAnsi="Calibri"/>
        </w:rPr>
        <w:t xml:space="preserve"> only affects the display label within CARS, and may or may not correspond with the actual attribute name.</w:t>
      </w:r>
    </w:p>
    <w:p w14:paraId="795B7EF5" w14:textId="77777777" w:rsidR="00F62651" w:rsidRPr="006631EB" w:rsidRDefault="00F62651" w:rsidP="00F62651">
      <w:pPr>
        <w:pStyle w:val="ListParagraph"/>
        <w:rPr>
          <w:rFonts w:ascii="Calibri" w:hAnsi="Calibri"/>
        </w:rPr>
      </w:pPr>
      <w:r>
        <w:rPr>
          <w:rFonts w:ascii="Calibri" w:hAnsi="Calibri"/>
          <w:noProof/>
        </w:rPr>
        <w:drawing>
          <wp:inline distT="0" distB="0" distL="0" distR="0" wp14:anchorId="59814694" wp14:editId="4F7D9466">
            <wp:extent cx="4226411" cy="1596764"/>
            <wp:effectExtent l="152400" t="152400" r="168275"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6729" cy="1596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22775D"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Send to Producer partner to create folder in Blue Martini using the new rule</w:t>
      </w:r>
    </w:p>
    <w:p w14:paraId="3349F617"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in Blue Martini, it is a two day wait before the assortment will populate (one day for Blue Martini to recognize the attribute, then another for </w:t>
      </w:r>
      <w:proofErr w:type="spellStart"/>
      <w:r w:rsidRPr="006631EB">
        <w:rPr>
          <w:rFonts w:ascii="Calibri" w:hAnsi="Calibri"/>
        </w:rPr>
        <w:t>Endeca</w:t>
      </w:r>
      <w:proofErr w:type="spellEnd"/>
      <w:r w:rsidRPr="006631EB">
        <w:rPr>
          <w:rFonts w:ascii="Calibri" w:hAnsi="Calibri"/>
        </w:rPr>
        <w:t xml:space="preserve"> to generate the products).</w:t>
      </w:r>
    </w:p>
    <w:p w14:paraId="377298E3" w14:textId="582902E6"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w:t>
      </w:r>
      <w:r w:rsidR="00E95559" w:rsidRPr="006631EB">
        <w:rPr>
          <w:rFonts w:ascii="Calibri" w:hAnsi="Calibri"/>
        </w:rPr>
        <w:t>Blue Martini recognizes the attribute</w:t>
      </w:r>
      <w:r w:rsidRPr="006631EB">
        <w:rPr>
          <w:rFonts w:ascii="Calibri" w:hAnsi="Calibri"/>
        </w:rPr>
        <w:t>, any rules using the attribute can be tested using the Assortment Preview tool.</w:t>
      </w:r>
    </w:p>
    <w:p w14:paraId="42600FB6" w14:textId="77777777" w:rsidR="00F62651" w:rsidRDefault="00F62651" w:rsidP="00F62651">
      <w:pPr>
        <w:ind w:left="360"/>
        <w:rPr>
          <w:rStyle w:val="st"/>
          <w:rFonts w:ascii="Calibri" w:hAnsi="Calibri"/>
        </w:rPr>
      </w:pPr>
    </w:p>
    <w:p w14:paraId="533F4C84" w14:textId="5B383ABC" w:rsidR="00765FED" w:rsidRPr="00017AE5" w:rsidRDefault="00765FED" w:rsidP="00017AE5">
      <w:pPr>
        <w:pStyle w:val="Heading1"/>
        <w:rPr>
          <w:rStyle w:val="st"/>
        </w:rPr>
      </w:pPr>
      <w:r w:rsidRPr="00017AE5">
        <w:rPr>
          <w:rStyle w:val="st"/>
        </w:rPr>
        <w:t>Visual Process</w:t>
      </w:r>
      <w:r w:rsidR="00017AE5" w:rsidRPr="00017AE5">
        <w:rPr>
          <w:rStyle w:val="st"/>
        </w:rPr>
        <w:t xml:space="preserve"> for merchant to CARS / DPM</w:t>
      </w:r>
    </w:p>
    <w:p w14:paraId="7A478B63" w14:textId="77777777" w:rsidR="00F62651" w:rsidRDefault="00F62651" w:rsidP="00F62651">
      <w:pPr>
        <w:rPr>
          <w:rFonts w:ascii="Calibri" w:hAnsi="Calibri"/>
          <w:b/>
        </w:rPr>
      </w:pPr>
    </w:p>
    <w:p w14:paraId="04565DAD" w14:textId="301960A8" w:rsidR="00765FED" w:rsidRDefault="00AC7940" w:rsidP="00F62651">
      <w:pPr>
        <w:rPr>
          <w:rFonts w:ascii="Calibri" w:hAnsi="Calibri"/>
          <w:b/>
        </w:rPr>
      </w:pPr>
      <w:r w:rsidRPr="00AC7940">
        <w:rPr>
          <w:rFonts w:ascii="Calibri" w:hAnsi="Calibri"/>
          <w:b/>
          <w:noProof/>
        </w:rPr>
        <w:drawing>
          <wp:inline distT="0" distB="0" distL="0" distR="0" wp14:anchorId="589DC9A6" wp14:editId="328751CC">
            <wp:extent cx="6672580" cy="1905000"/>
            <wp:effectExtent l="50800" t="0" r="5842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0546309" w14:textId="79DD0BC4" w:rsidR="00765FED" w:rsidRDefault="00765FED" w:rsidP="00F62651">
      <w:pPr>
        <w:rPr>
          <w:rFonts w:ascii="Calibri" w:hAnsi="Calibri"/>
          <w:b/>
          <w:noProof/>
        </w:rPr>
      </w:pPr>
    </w:p>
    <w:p w14:paraId="25BB3FBD" w14:textId="77777777" w:rsidR="00F62651" w:rsidRPr="00DF6403" w:rsidRDefault="00F62651" w:rsidP="00017AE5">
      <w:pPr>
        <w:pStyle w:val="Heading1"/>
      </w:pPr>
      <w:r w:rsidRPr="00F62651">
        <w:t>Creating A New Facet Attribute</w:t>
      </w:r>
      <w:r w:rsidRPr="00DF6403">
        <w:t>:</w:t>
      </w:r>
    </w:p>
    <w:p w14:paraId="1B89095C"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7338BDC6" w14:textId="1A0511DF" w:rsidR="00F62651" w:rsidRPr="00ED349D"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r</w:t>
      </w:r>
      <w:r w:rsidRPr="00ED349D">
        <w:rPr>
          <w:rFonts w:ascii="Calibri" w:hAnsi="Calibri"/>
        </w:rPr>
        <w:t>equest</w:t>
      </w:r>
      <w:r>
        <w:rPr>
          <w:rFonts w:ascii="Calibri" w:hAnsi="Calibri"/>
        </w:rPr>
        <w:t>s</w:t>
      </w:r>
      <w:r w:rsidRPr="00ED349D">
        <w:rPr>
          <w:rFonts w:ascii="Calibri" w:hAnsi="Calibri"/>
        </w:rPr>
        <w:t xml:space="preserve"> new attribute to be created by CARS team with attribute category and list of values</w:t>
      </w:r>
      <w:r>
        <w:rPr>
          <w:rFonts w:ascii="Calibri" w:hAnsi="Calibri"/>
        </w:rPr>
        <w:t>, and designate that it is intended for faceted navigation (</w:t>
      </w:r>
      <w:r w:rsidR="00300485">
        <w:rPr>
          <w:rFonts w:ascii="Calibri" w:hAnsi="Calibri"/>
        </w:rPr>
        <w:t>DPM will provide CARS details once they have been completed 72 hours.</w:t>
      </w:r>
      <w:r>
        <w:rPr>
          <w:rFonts w:ascii="Calibri" w:hAnsi="Calibri"/>
        </w:rPr>
        <w:t>)</w:t>
      </w:r>
    </w:p>
    <w:p w14:paraId="62D54D56" w14:textId="7F7F3605"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w:t>
      </w:r>
      <w:r w:rsidR="00300485">
        <w:rPr>
          <w:rFonts w:ascii="Calibri" w:hAnsi="Calibri"/>
        </w:rPr>
        <w:t>DPM sends out complete CAR info</w:t>
      </w:r>
      <w:r w:rsidR="00E461E7">
        <w:rPr>
          <w:rFonts w:ascii="Calibri" w:hAnsi="Calibri"/>
        </w:rPr>
        <w:t xml:space="preserve"> to the merchant</w:t>
      </w:r>
      <w:r>
        <w:rPr>
          <w:rFonts w:ascii="Calibri" w:hAnsi="Calibri"/>
        </w:rPr>
        <w:t>,</w:t>
      </w:r>
      <w:r w:rsidR="00E461E7">
        <w:rPr>
          <w:rFonts w:ascii="Calibri" w:hAnsi="Calibri"/>
        </w:rPr>
        <w:t xml:space="preserve"> merchant will then</w:t>
      </w:r>
      <w:r>
        <w:rPr>
          <w:rFonts w:ascii="Calibri" w:hAnsi="Calibri"/>
        </w:rPr>
        <w:t xml:space="preserve"> notify Production and IT to coordinate mapping in </w:t>
      </w:r>
      <w:proofErr w:type="spellStart"/>
      <w:proofErr w:type="gramStart"/>
      <w:r>
        <w:rPr>
          <w:rFonts w:ascii="Calibri" w:hAnsi="Calibri"/>
        </w:rPr>
        <w:t>Endec</w:t>
      </w:r>
      <w:r w:rsidR="00E461E7">
        <w:rPr>
          <w:rFonts w:ascii="Calibri" w:hAnsi="Calibri"/>
        </w:rPr>
        <w:t>a</w:t>
      </w:r>
      <w:proofErr w:type="spellEnd"/>
      <w:r w:rsidR="00E461E7">
        <w:rPr>
          <w:rFonts w:ascii="Calibri" w:hAnsi="Calibri"/>
        </w:rPr>
        <w:t xml:space="preserve"> .</w:t>
      </w:r>
      <w:proofErr w:type="gramEnd"/>
      <w:r w:rsidR="00E461E7">
        <w:rPr>
          <w:rFonts w:ascii="Calibri" w:hAnsi="Calibri"/>
        </w:rPr>
        <w:t xml:space="preserve"> The </w:t>
      </w:r>
      <w:r w:rsidR="00300485">
        <w:rPr>
          <w:rFonts w:ascii="Calibri" w:hAnsi="Calibri"/>
        </w:rPr>
        <w:t>process</w:t>
      </w:r>
      <w:r w:rsidR="00E461E7">
        <w:rPr>
          <w:rFonts w:ascii="Calibri" w:hAnsi="Calibri"/>
        </w:rPr>
        <w:t xml:space="preserve"> of mapping</w:t>
      </w:r>
      <w:r w:rsidR="00300485">
        <w:rPr>
          <w:rFonts w:ascii="Calibri" w:hAnsi="Calibri"/>
        </w:rPr>
        <w:t xml:space="preserve"> has a week turn around time.</w:t>
      </w:r>
    </w:p>
    <w:p w14:paraId="2C04D88D"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 If applying attribute to existing products, these CARS will need to be </w:t>
      </w:r>
      <w:proofErr w:type="spellStart"/>
      <w:r>
        <w:rPr>
          <w:rFonts w:ascii="Calibri" w:hAnsi="Calibri"/>
        </w:rPr>
        <w:t>resync’d</w:t>
      </w:r>
      <w:proofErr w:type="spellEnd"/>
      <w:r>
        <w:rPr>
          <w:rFonts w:ascii="Calibri" w:hAnsi="Calibri"/>
        </w:rPr>
        <w:t xml:space="preserve"> and resent to CMP (turnaround time dependent on number of products that need to be resent)</w:t>
      </w:r>
    </w:p>
    <w:p w14:paraId="50F459CF"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Assign testing schedule to test new facet in Primary (Tuesday and Wednesday)</w:t>
      </w:r>
    </w:p>
    <w:p w14:paraId="49264A11"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Producer configures new facet for designated categories after </w:t>
      </w:r>
      <w:proofErr w:type="spellStart"/>
      <w:r>
        <w:rPr>
          <w:rFonts w:ascii="Calibri" w:hAnsi="Calibri"/>
        </w:rPr>
        <w:t>Endeca</w:t>
      </w:r>
      <w:proofErr w:type="spellEnd"/>
      <w:r>
        <w:rPr>
          <w:rFonts w:ascii="Calibri" w:hAnsi="Calibri"/>
        </w:rPr>
        <w:t xml:space="preserve"> partial extraction completes, to eliminate risk of deploying to live site</w:t>
      </w:r>
    </w:p>
    <w:p w14:paraId="5CF44F48"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testing between hours of 11-4 to ensure facets and assortments are behaving as expected</w:t>
      </w:r>
    </w:p>
    <w:p w14:paraId="23926695"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After testing is complete, producer removes facet before nightly index</w:t>
      </w:r>
    </w:p>
    <w:p w14:paraId="61241101" w14:textId="77777777" w:rsid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14C4BC6" w14:textId="77777777" w:rsidR="003A5997" w:rsidRP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2762B69" w14:textId="77777777" w:rsidR="00F62651" w:rsidRPr="003A5997" w:rsidRDefault="00F62651" w:rsidP="003A599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3A5997">
        <w:rPr>
          <w:rFonts w:ascii="Calibri" w:hAnsi="Calibri"/>
        </w:rPr>
        <w:t>GOMEZ testing (subject to change)</w:t>
      </w:r>
    </w:p>
    <w:p w14:paraId="4A6C2759"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 configures facet to go live with next index</w:t>
      </w:r>
    </w:p>
    <w:p w14:paraId="322E50C2" w14:textId="77777777" w:rsidR="00F62651" w:rsidRDefault="00F62651" w:rsidP="00F62651">
      <w:pPr>
        <w:rPr>
          <w:rFonts w:ascii="Calibri" w:hAnsi="Calibri"/>
        </w:rPr>
      </w:pPr>
    </w:p>
    <w:p w14:paraId="35DCEAA2" w14:textId="77777777" w:rsidR="00F62651" w:rsidRDefault="00F62651" w:rsidP="00F62651">
      <w:pPr>
        <w:rPr>
          <w:rFonts w:ascii="Calibri" w:hAnsi="Calibri"/>
        </w:rPr>
      </w:pPr>
      <w:r>
        <w:rPr>
          <w:rFonts w:ascii="Calibri" w:hAnsi="Calibri"/>
        </w:rPr>
        <w:t>Steps for Creating New Attribute</w:t>
      </w:r>
    </w:p>
    <w:p w14:paraId="77221F9E" w14:textId="77777777" w:rsidR="00F62651" w:rsidRPr="00653654"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Log into CARS</w:t>
      </w:r>
    </w:p>
    <w:p w14:paraId="7323D746"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41068168"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319F38B1"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444EA3D6"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17F011CD"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6FE79CC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760D5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02EB232B"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11B0EA9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4B2343CC"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22ECBD68"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6F2AFF8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F9968C2" w14:textId="505AADEF"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r w:rsidR="00DA76C1">
        <w:rPr>
          <w:rFonts w:ascii="Calibri" w:hAnsi="Calibri"/>
        </w:rPr>
        <w:t xml:space="preserve"> </w:t>
      </w:r>
    </w:p>
    <w:p w14:paraId="1B54B36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1B73DAA7"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4697F6C9"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4EE346C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001E0367"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1A753D1E"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1EB6724E"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584BEA57" w14:textId="77777777" w:rsidR="00F62651" w:rsidRDefault="00F62651"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322CBE" w14:textId="77777777" w:rsidR="00017AE5" w:rsidRDefault="00017AE5"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511A0D" w14:textId="25768C51" w:rsidR="00017AE5" w:rsidRDefault="00017AE5" w:rsidP="00017AE5">
      <w:pPr>
        <w:pStyle w:val="Heading1"/>
        <w:rPr>
          <w:rStyle w:val="st"/>
        </w:rPr>
      </w:pPr>
      <w:r>
        <w:rPr>
          <w:rStyle w:val="st"/>
        </w:rPr>
        <w:t>Production process</w:t>
      </w:r>
      <w:r w:rsidR="00C97705">
        <w:rPr>
          <w:rStyle w:val="st"/>
        </w:rPr>
        <w:t xml:space="preserve"> for new Attributes</w:t>
      </w:r>
    </w:p>
    <w:p w14:paraId="1D6122EA" w14:textId="77777777" w:rsidR="00017AE5" w:rsidRDefault="00017AE5" w:rsidP="00017AE5"/>
    <w:p w14:paraId="2B152E22" w14:textId="77777777" w:rsidR="002C2CA5" w:rsidRDefault="002C2CA5" w:rsidP="00017AE5"/>
    <w:p w14:paraId="7C911714" w14:textId="2ADEA4D5" w:rsidR="00297761" w:rsidRDefault="00297761" w:rsidP="00297761">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new </w:t>
      </w:r>
      <w:r w:rsidR="00403CD2">
        <w:rPr>
          <w:rFonts w:ascii="Calibri" w:hAnsi="Calibri"/>
        </w:rPr>
        <w:t>CAR information is sent to the m</w:t>
      </w:r>
      <w:r>
        <w:rPr>
          <w:rFonts w:ascii="Calibri" w:hAnsi="Calibri"/>
        </w:rPr>
        <w:t xml:space="preserve">erchant team from the CARS/DPM </w:t>
      </w:r>
      <w:r w:rsidR="00403CD2">
        <w:rPr>
          <w:rFonts w:ascii="Calibri" w:hAnsi="Calibri"/>
        </w:rPr>
        <w:t>team</w:t>
      </w:r>
      <w:r w:rsidR="003D34B4">
        <w:rPr>
          <w:rFonts w:ascii="Calibri" w:hAnsi="Calibri"/>
        </w:rPr>
        <w:t>,</w:t>
      </w:r>
      <w:r w:rsidR="00403CD2">
        <w:rPr>
          <w:rFonts w:ascii="Calibri" w:hAnsi="Calibri"/>
        </w:rPr>
        <w:t xml:space="preserve"> merchant will create a </w:t>
      </w:r>
      <w:r>
        <w:rPr>
          <w:rFonts w:ascii="Calibri" w:hAnsi="Calibri"/>
        </w:rPr>
        <w:t>simple rule using the new attribute.</w:t>
      </w:r>
      <w:r w:rsidR="00403CD2">
        <w:rPr>
          <w:rFonts w:ascii="Calibri" w:hAnsi="Calibri"/>
        </w:rPr>
        <w:t xml:space="preserve">  </w:t>
      </w:r>
    </w:p>
    <w:p w14:paraId="11E64544" w14:textId="0A534DC1" w:rsidR="00BD1FB8" w:rsidRDefault="00BD1FB8" w:rsidP="00BD1FB8">
      <w:pPr>
        <w:pStyle w:val="ListParagraph"/>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Only one rule needs to be created per attribute. Once the rule is active in the test assortment, any subsequent rules using the attribute will work for all values specified in CARS.</w:t>
      </w:r>
    </w:p>
    <w:p w14:paraId="35AEB968" w14:textId="38418651" w:rsidR="00403CD2" w:rsidRDefault="00BD1FB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After merchant has provided </w:t>
      </w:r>
      <w:r w:rsidR="00403CD2">
        <w:rPr>
          <w:rFonts w:ascii="Calibri" w:hAnsi="Calibri"/>
        </w:rPr>
        <w:t xml:space="preserve">sample rule to production, Producer is then to navigate in Blue martini </w:t>
      </w:r>
      <w:proofErr w:type="gramStart"/>
      <w:r w:rsidR="00403CD2">
        <w:rPr>
          <w:rFonts w:ascii="Calibri" w:hAnsi="Calibri"/>
        </w:rPr>
        <w:t xml:space="preserve">to  </w:t>
      </w:r>
      <w:r w:rsidR="00403CD2" w:rsidRPr="00403CD2">
        <w:rPr>
          <w:rFonts w:ascii="Calibri" w:hAnsi="Calibri"/>
          <w:b/>
        </w:rPr>
        <w:t>Assortment</w:t>
      </w:r>
      <w:proofErr w:type="gramEnd"/>
      <w:r w:rsidR="00403CD2" w:rsidRPr="00403CD2">
        <w:rPr>
          <w:rFonts w:ascii="Calibri" w:hAnsi="Calibri"/>
          <w:b/>
        </w:rPr>
        <w:t xml:space="preserve"> manager &gt; Featured &gt; </w:t>
      </w:r>
      <w:proofErr w:type="spellStart"/>
      <w:r w:rsidR="00403CD2" w:rsidRPr="00403CD2">
        <w:rPr>
          <w:rFonts w:ascii="Calibri" w:hAnsi="Calibri"/>
          <w:b/>
        </w:rPr>
        <w:t>Sales_Promotions</w:t>
      </w:r>
      <w:proofErr w:type="spellEnd"/>
      <w:r w:rsidR="00403CD2">
        <w:rPr>
          <w:rFonts w:ascii="Calibri" w:hAnsi="Calibri"/>
          <w:b/>
        </w:rPr>
        <w:t xml:space="preserve"> &gt; </w:t>
      </w:r>
      <w:proofErr w:type="spellStart"/>
      <w:r w:rsidR="00403CD2">
        <w:rPr>
          <w:rFonts w:ascii="Calibri" w:hAnsi="Calibri"/>
          <w:b/>
        </w:rPr>
        <w:t>Trend_test</w:t>
      </w:r>
      <w:proofErr w:type="spellEnd"/>
      <w:r w:rsidR="00403CD2">
        <w:rPr>
          <w:rFonts w:ascii="Calibri" w:hAnsi="Calibri"/>
          <w:b/>
        </w:rPr>
        <w:t xml:space="preserve"> </w:t>
      </w:r>
      <w:r w:rsidR="00403CD2">
        <w:rPr>
          <w:rFonts w:ascii="Calibri" w:hAnsi="Calibri"/>
        </w:rPr>
        <w:t xml:space="preserve">and create  a folder for the new rule here. </w:t>
      </w:r>
    </w:p>
    <w:p w14:paraId="0929627E" w14:textId="502F0607" w:rsidR="00403CD2" w:rsidRDefault="005E129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w:t>
      </w:r>
      <w:r w:rsidR="00BD1FB8">
        <w:rPr>
          <w:rFonts w:ascii="Calibri" w:hAnsi="Calibri"/>
        </w:rPr>
        <w:t xml:space="preserve"> provide</w:t>
      </w:r>
      <w:r>
        <w:rPr>
          <w:rFonts w:ascii="Calibri" w:hAnsi="Calibri"/>
        </w:rPr>
        <w:t>s</w:t>
      </w:r>
      <w:r w:rsidR="00BD1FB8">
        <w:rPr>
          <w:rFonts w:ascii="Calibri" w:hAnsi="Calibri"/>
        </w:rPr>
        <w:t xml:space="preserve"> merchant with </w:t>
      </w:r>
      <w:r>
        <w:rPr>
          <w:rFonts w:ascii="Calibri" w:hAnsi="Calibri"/>
        </w:rPr>
        <w:t xml:space="preserve">URL for testing. After 48 </w:t>
      </w:r>
      <w:proofErr w:type="gramStart"/>
      <w:r>
        <w:rPr>
          <w:rFonts w:ascii="Calibri" w:hAnsi="Calibri"/>
        </w:rPr>
        <w:t>hours  or</w:t>
      </w:r>
      <w:proofErr w:type="gramEnd"/>
      <w:r>
        <w:rPr>
          <w:rFonts w:ascii="Calibri" w:hAnsi="Calibri"/>
        </w:rPr>
        <w:t xml:space="preserve"> 2 publish cycles, l</w:t>
      </w:r>
      <w:r w:rsidR="00403CD2">
        <w:rPr>
          <w:rFonts w:ascii="Calibri" w:hAnsi="Calibri"/>
        </w:rPr>
        <w:t>ink should appear as below with your folder name in the correct place.</w:t>
      </w:r>
      <w:r>
        <w:rPr>
          <w:rFonts w:ascii="Calibri" w:hAnsi="Calibri"/>
        </w:rPr>
        <w:t xml:space="preserve">  </w:t>
      </w:r>
    </w:p>
    <w:p w14:paraId="79E530B3" w14:textId="77777777" w:rsidR="00403CD2" w:rsidRPr="00403CD2" w:rsidRDefault="00403CD2" w:rsidP="00403CD2">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987DE81" w14:textId="77777777" w:rsidR="005E1298" w:rsidRDefault="005E1298"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BFB3C40" w14:textId="6C6FF0DF" w:rsidR="00403CD2" w:rsidRPr="005E1298" w:rsidRDefault="00403CD2"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5E1298">
        <w:rPr>
          <w:rFonts w:ascii="Calibri" w:hAnsi="Calibri"/>
        </w:rPr>
        <w:t>EXAMPLE</w:t>
      </w:r>
      <w:r w:rsidR="005E1298">
        <w:rPr>
          <w:rFonts w:ascii="Calibri" w:hAnsi="Calibri"/>
        </w:rPr>
        <w:t xml:space="preserve"> 1</w:t>
      </w:r>
      <w:r w:rsidRPr="005E1298">
        <w:rPr>
          <w:rFonts w:ascii="Calibri" w:hAnsi="Calibri"/>
        </w:rPr>
        <w:t>: www.belk.com/AST/Featured/Sales_Promotions/trend_test/YOUR_FOLDER_NAME.jsp</w:t>
      </w:r>
    </w:p>
    <w:p w14:paraId="669798E7" w14:textId="77777777" w:rsidR="002C2CA5" w:rsidRDefault="002C2CA5" w:rsidP="00017AE5"/>
    <w:p w14:paraId="60D1CBDA" w14:textId="77777777" w:rsidR="002C2CA5" w:rsidRDefault="002C2CA5" w:rsidP="00017AE5"/>
    <w:p w14:paraId="324A4C1D" w14:textId="27AB9604" w:rsidR="002C2CA5" w:rsidRDefault="005E1298" w:rsidP="005E1298">
      <w:pPr>
        <w:pStyle w:val="Heading1"/>
      </w:pPr>
      <w:r>
        <w:t>Production Visual Process</w:t>
      </w:r>
    </w:p>
    <w:p w14:paraId="3C505A48" w14:textId="77777777" w:rsidR="00017AE5" w:rsidRDefault="00017AE5" w:rsidP="00017AE5"/>
    <w:p w14:paraId="71A45997" w14:textId="76ECD1F3" w:rsidR="00017AE5" w:rsidRDefault="00017AE5" w:rsidP="00017AE5">
      <w:r>
        <w:rPr>
          <w:noProof/>
        </w:rPr>
        <w:drawing>
          <wp:inline distT="0" distB="0" distL="0" distR="0" wp14:anchorId="763F4365" wp14:editId="17834882">
            <wp:extent cx="6304280" cy="2095500"/>
            <wp:effectExtent l="101600" t="0" r="965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908FB4C" w14:textId="3765D90A" w:rsidR="00297761" w:rsidRPr="005E1298" w:rsidRDefault="005E1298" w:rsidP="00297761">
      <w:pPr>
        <w:rPr>
          <w:b/>
        </w:rPr>
      </w:pPr>
      <w:r w:rsidRPr="005E1298">
        <w:rPr>
          <w:b/>
        </w:rPr>
        <w:t>EX</w:t>
      </w:r>
      <w:proofErr w:type="gramStart"/>
      <w:r w:rsidRPr="005E1298">
        <w:rPr>
          <w:b/>
        </w:rPr>
        <w:t>:2</w:t>
      </w:r>
      <w:proofErr w:type="gramEnd"/>
    </w:p>
    <w:p w14:paraId="089D3EF8" w14:textId="77777777" w:rsidR="00297761" w:rsidRDefault="00297761" w:rsidP="00297761"/>
    <w:p w14:paraId="138577F4" w14:textId="77777777" w:rsidR="00297761" w:rsidRDefault="00297761" w:rsidP="00297761"/>
    <w:p w14:paraId="0257868A" w14:textId="77777777" w:rsidR="00297761" w:rsidRDefault="00297761" w:rsidP="00297761"/>
    <w:p w14:paraId="72D106C4" w14:textId="77777777" w:rsidR="00297761" w:rsidRDefault="00297761" w:rsidP="00297761"/>
    <w:p w14:paraId="57FD749B" w14:textId="77777777" w:rsidR="00297761" w:rsidRDefault="00297761" w:rsidP="00297761"/>
    <w:p w14:paraId="316F4257" w14:textId="77777777" w:rsidR="00297761" w:rsidRDefault="00297761" w:rsidP="00297761"/>
    <w:p w14:paraId="1450C9E4" w14:textId="77777777" w:rsidR="00297761" w:rsidRDefault="00297761" w:rsidP="00297761"/>
    <w:p w14:paraId="7A5DF1D6" w14:textId="77777777" w:rsidR="00297761" w:rsidRDefault="00297761" w:rsidP="00297761"/>
    <w:p w14:paraId="01139FEC" w14:textId="77777777" w:rsidR="00297761" w:rsidRDefault="00297761" w:rsidP="00297761"/>
    <w:p w14:paraId="68EAD9E7" w14:textId="77777777" w:rsidR="00297761" w:rsidRDefault="00297761" w:rsidP="00297761"/>
    <w:p w14:paraId="14B66377" w14:textId="77777777" w:rsidR="00297761" w:rsidRDefault="00297761" w:rsidP="00297761"/>
    <w:p w14:paraId="3412846E" w14:textId="77777777" w:rsidR="00297761" w:rsidRDefault="00297761" w:rsidP="00297761"/>
    <w:p w14:paraId="456F2C47" w14:textId="77777777" w:rsidR="00297761" w:rsidRDefault="00297761" w:rsidP="00297761"/>
    <w:p w14:paraId="55028219" w14:textId="77777777" w:rsidR="00297761" w:rsidRDefault="00297761" w:rsidP="00297761"/>
    <w:p w14:paraId="5C45DEE8" w14:textId="77777777" w:rsidR="00297761" w:rsidRPr="00297761" w:rsidRDefault="00297761" w:rsidP="00297761"/>
    <w:p w14:paraId="0E34A46B" w14:textId="63180218" w:rsidR="00640FBB" w:rsidRPr="00F62651" w:rsidRDefault="00F62651" w:rsidP="00017AE5">
      <w:pPr>
        <w:pStyle w:val="Heading1"/>
      </w:pPr>
      <w:r>
        <w:t>Creating</w:t>
      </w:r>
      <w:r w:rsidRPr="003747B4">
        <w:t xml:space="preserve"> </w:t>
      </w:r>
      <w:r>
        <w:t xml:space="preserve">A </w:t>
      </w:r>
      <w:r w:rsidRPr="003747B4">
        <w:t xml:space="preserve">New </w:t>
      </w:r>
      <w:r>
        <w:t xml:space="preserve">Facet </w:t>
      </w:r>
      <w:r w:rsidR="002C2CA5">
        <w:t xml:space="preserve">Complete </w:t>
      </w:r>
      <w:r>
        <w:t>Attribute Timeline:</w:t>
      </w:r>
    </w:p>
    <w:p w14:paraId="14944B2E" w14:textId="77777777" w:rsidR="00F62651" w:rsidRDefault="00F62651" w:rsidP="00F62651">
      <w:pPr>
        <w:pStyle w:val="BELK-BodyText"/>
        <w:rPr>
          <w:i/>
          <w:iCs/>
          <w:sz w:val="16"/>
          <w:szCs w:val="16"/>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0"/>
        <w:gridCol w:w="8874"/>
      </w:tblGrid>
      <w:tr w:rsidR="00F62651" w14:paraId="7405CD4B" w14:textId="77777777" w:rsidTr="00F62651">
        <w:trPr>
          <w:trHeight w:val="204"/>
          <w:jc w:val="center"/>
        </w:trPr>
        <w:tc>
          <w:tcPr>
            <w:tcW w:w="10224" w:type="dxa"/>
            <w:gridSpan w:val="2"/>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tcPr>
          <w:p w14:paraId="1814E0EE" w14:textId="77777777" w:rsidR="00F62651" w:rsidRDefault="00F62651" w:rsidP="00F62651">
            <w:pPr>
              <w:pStyle w:val="BELK-TableText"/>
              <w:jc w:val="center"/>
            </w:pPr>
            <w:r>
              <w:t>Facet Attribute Creation –Deployment to Belk.com</w:t>
            </w:r>
          </w:p>
        </w:tc>
      </w:tr>
      <w:tr w:rsidR="00EA5D00" w14:paraId="2EA44BB8"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DA1B75A" w14:textId="3036F862" w:rsidR="00EA5D00" w:rsidRDefault="00EA5D00" w:rsidP="00F62651">
            <w:pPr>
              <w:pStyle w:val="BELK-TableText"/>
              <w:jc w:val="center"/>
            </w:pPr>
            <w:r>
              <w:t>Week 1</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8F038" w14:textId="3D2E23EF" w:rsidR="00EA5D00" w:rsidRDefault="006638AB" w:rsidP="00F62651">
            <w:r>
              <w:t>*</w:t>
            </w:r>
            <w:r w:rsidR="00EA5D00">
              <w:t>New Attribute is created in the CARS System</w:t>
            </w:r>
            <w:r w:rsidR="00FC5767">
              <w:t xml:space="preserve"> + Associated to departments</w:t>
            </w:r>
          </w:p>
        </w:tc>
      </w:tr>
      <w:tr w:rsidR="00EA5D00" w14:paraId="5FD603FC"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FF98E3C" w14:textId="796A254E" w:rsidR="00EA5D00" w:rsidRDefault="00EA5D00" w:rsidP="00F62651">
            <w:pPr>
              <w:pStyle w:val="BELK-TableText"/>
              <w:jc w:val="center"/>
            </w:pPr>
            <w:r>
              <w:t>Week 2</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8AB71" w14:textId="376816D9" w:rsidR="00EA5D00" w:rsidRDefault="00FC5767" w:rsidP="00F62651">
            <w:r>
              <w:t>Attribute is included in Monday report to IT to be Mapped for a complete pipeline</w:t>
            </w:r>
          </w:p>
        </w:tc>
      </w:tr>
      <w:tr w:rsidR="00EA5D00" w14:paraId="5B7DB975"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063D727" w14:textId="53CA5519" w:rsidR="00EA5D00" w:rsidRDefault="00EA5D00" w:rsidP="00F62651">
            <w:pPr>
              <w:pStyle w:val="BELK-TableText"/>
              <w:jc w:val="center"/>
            </w:pPr>
            <w:r>
              <w:t>Week 3</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4CF33" w14:textId="3681BADE" w:rsidR="00EA5D00" w:rsidRDefault="009F2B54" w:rsidP="00FC5767">
            <w:r>
              <w:t>*</w:t>
            </w:r>
            <w:r w:rsidR="00FC5767">
              <w:t>Facet is created and is available for merchant testing and possible CAR clean up.</w:t>
            </w:r>
          </w:p>
        </w:tc>
      </w:tr>
      <w:tr w:rsidR="00EA5D00" w14:paraId="5506B942"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140A6DB" w14:textId="7DEFEAAA" w:rsidR="00EA5D00" w:rsidRDefault="00EA5D00" w:rsidP="00F62651">
            <w:pPr>
              <w:pStyle w:val="BELK-TableText"/>
              <w:jc w:val="center"/>
            </w:pPr>
            <w:r>
              <w:t>Week 4</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BA71C" w14:textId="695646BB" w:rsidR="00EA5D00" w:rsidRDefault="00EA2870" w:rsidP="00F62651">
            <w:r>
              <w:t>Facet is turned on in Gomez for Performance Monitoring</w:t>
            </w:r>
          </w:p>
        </w:tc>
      </w:tr>
      <w:tr w:rsidR="00EA5D00" w14:paraId="56772C60"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DFDFBE1" w14:textId="1CB6EF56" w:rsidR="00EA5D00" w:rsidRDefault="00EA5D00" w:rsidP="00F62651">
            <w:pPr>
              <w:pStyle w:val="BELK-TableText"/>
              <w:jc w:val="center"/>
            </w:pPr>
            <w:r>
              <w:t>Week 5</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5D7DE" w14:textId="6294A517" w:rsidR="00EA5D00" w:rsidRDefault="00EA2870" w:rsidP="00F62651">
            <w:r>
              <w:t xml:space="preserve">Facet is Deployed to belk.com pending performance. </w:t>
            </w:r>
          </w:p>
        </w:tc>
      </w:tr>
    </w:tbl>
    <w:p w14:paraId="34EE38B7" w14:textId="77777777" w:rsidR="00F62651" w:rsidRDefault="00F62651" w:rsidP="00F62651">
      <w:pPr>
        <w:pStyle w:val="BELK-BodyText"/>
        <w:ind w:left="432"/>
      </w:pPr>
    </w:p>
    <w:p w14:paraId="2E25645D" w14:textId="44765040" w:rsidR="006638AB" w:rsidRDefault="00AC6BE0" w:rsidP="006638AB">
      <w:pPr>
        <w:pStyle w:val="BELK-BodyText"/>
        <w:numPr>
          <w:ilvl w:val="0"/>
          <w:numId w:val="22"/>
        </w:numPr>
      </w:pPr>
      <w:r>
        <w:t>If Facet</w:t>
      </w:r>
      <w:r w:rsidR="00A614A7">
        <w:t xml:space="preserve"> data is clean,</w:t>
      </w:r>
      <w:r w:rsidR="00EA2870">
        <w:t xml:space="preserve"> and no additional CAR clean up is needed, Facets can be added to Monday report immediately and be put in G</w:t>
      </w:r>
      <w:r w:rsidR="006638AB">
        <w:t>omez for performance monitoring</w:t>
      </w:r>
    </w:p>
    <w:p w14:paraId="3A2775F4" w14:textId="3B57B223" w:rsidR="006638AB" w:rsidRPr="009033F6" w:rsidRDefault="003B2636" w:rsidP="006638AB">
      <w:pPr>
        <w:pStyle w:val="BELK-BodyText"/>
        <w:numPr>
          <w:ilvl w:val="0"/>
          <w:numId w:val="22"/>
        </w:numPr>
      </w:pPr>
      <w:r>
        <w:t>New attribute or facet attribute cannot be processed if product is not assigned. CARS team may need to assign dummy content and or process current CAR with new given attribute and data.</w:t>
      </w:r>
    </w:p>
    <w:p w14:paraId="32029627" w14:textId="77777777" w:rsidR="00FF74C4" w:rsidRPr="00640CE0" w:rsidRDefault="00FF74C4" w:rsidP="00640CE0">
      <w:pPr>
        <w:pStyle w:val="Body"/>
        <w:rPr>
          <w:rFonts w:ascii="Calibri" w:eastAsia="Calibri" w:hAnsi="Calibri" w:cs="Calibri"/>
          <w:caps/>
          <w:color w:val="1F497D"/>
          <w:sz w:val="32"/>
          <w:szCs w:val="32"/>
          <w:u w:color="1F497D"/>
        </w:rPr>
      </w:pPr>
    </w:p>
    <w:p w14:paraId="28472F8F" w14:textId="77777777" w:rsidR="00FF74C4" w:rsidRPr="00640CE0" w:rsidRDefault="00FF74C4" w:rsidP="00640CE0">
      <w:pPr>
        <w:pStyle w:val="Body"/>
        <w:rPr>
          <w:rFonts w:ascii="Calibri" w:eastAsia="Calibri" w:hAnsi="Calibri" w:cs="Calibri"/>
          <w:caps/>
          <w:color w:val="1F497D"/>
          <w:sz w:val="32"/>
          <w:szCs w:val="32"/>
          <w:u w:color="1F497D"/>
        </w:rPr>
      </w:pPr>
    </w:p>
    <w:p w14:paraId="4DF84F2D" w14:textId="77777777" w:rsidR="003E0A8F" w:rsidRDefault="003E0A8F" w:rsidP="003E0A8F">
      <w:pPr>
        <w:pStyle w:val="BELK-BodyText"/>
        <w:ind w:left="792"/>
        <w:rPr>
          <w:sz w:val="24"/>
          <w:szCs w:val="24"/>
          <w:highlight w:val="yellow"/>
        </w:rPr>
      </w:pPr>
    </w:p>
    <w:p w14:paraId="4A023D1A" w14:textId="77777777" w:rsidR="00F62651" w:rsidRDefault="00F62651" w:rsidP="003E0A8F">
      <w:pPr>
        <w:pStyle w:val="BELK-BodyText"/>
        <w:ind w:left="792"/>
        <w:rPr>
          <w:sz w:val="24"/>
          <w:szCs w:val="24"/>
          <w:highlight w:val="yellow"/>
        </w:rPr>
      </w:pPr>
    </w:p>
    <w:p w14:paraId="52EEDA6C" w14:textId="77777777" w:rsidR="00F62651" w:rsidRDefault="00F62651" w:rsidP="003E0A8F">
      <w:pPr>
        <w:pStyle w:val="BELK-BodyText"/>
        <w:ind w:left="792"/>
        <w:rPr>
          <w:sz w:val="24"/>
          <w:szCs w:val="24"/>
          <w:highlight w:val="yellow"/>
        </w:rPr>
      </w:pPr>
    </w:p>
    <w:p w14:paraId="303E421E" w14:textId="77777777" w:rsidR="00F62651" w:rsidRDefault="00F62651" w:rsidP="003E0A8F">
      <w:pPr>
        <w:pStyle w:val="BELK-BodyText"/>
        <w:ind w:left="792"/>
        <w:rPr>
          <w:sz w:val="24"/>
          <w:szCs w:val="24"/>
          <w:highlight w:val="yellow"/>
        </w:rPr>
      </w:pPr>
    </w:p>
    <w:p w14:paraId="5F7B4D6A" w14:textId="77777777" w:rsidR="00F62651" w:rsidRDefault="00F62651" w:rsidP="003E0A8F">
      <w:pPr>
        <w:pStyle w:val="BELK-BodyText"/>
        <w:ind w:left="792"/>
        <w:rPr>
          <w:sz w:val="24"/>
          <w:szCs w:val="24"/>
          <w:highlight w:val="yellow"/>
        </w:rPr>
      </w:pPr>
    </w:p>
    <w:p w14:paraId="1855D784" w14:textId="77777777" w:rsidR="00F62651" w:rsidRDefault="00F62651" w:rsidP="003E0A8F">
      <w:pPr>
        <w:pStyle w:val="BELK-BodyText"/>
        <w:ind w:left="792"/>
        <w:rPr>
          <w:sz w:val="24"/>
          <w:szCs w:val="24"/>
          <w:highlight w:val="yellow"/>
        </w:rPr>
      </w:pPr>
    </w:p>
    <w:p w14:paraId="3039AE08" w14:textId="77777777" w:rsidR="00F62651" w:rsidRDefault="00F62651" w:rsidP="003E0A8F">
      <w:pPr>
        <w:pStyle w:val="BELK-BodyText"/>
        <w:ind w:left="792"/>
        <w:rPr>
          <w:sz w:val="24"/>
          <w:szCs w:val="24"/>
          <w:highlight w:val="yellow"/>
        </w:rPr>
      </w:pPr>
    </w:p>
    <w:p w14:paraId="2FD642E5" w14:textId="77777777" w:rsidR="00F62651" w:rsidRDefault="00F62651" w:rsidP="003E0A8F">
      <w:pPr>
        <w:pStyle w:val="BELK-BodyText"/>
        <w:ind w:left="792"/>
        <w:rPr>
          <w:sz w:val="24"/>
          <w:szCs w:val="24"/>
          <w:highlight w:val="yellow"/>
        </w:rPr>
      </w:pPr>
    </w:p>
    <w:p w14:paraId="49D12ACD" w14:textId="77777777" w:rsidR="00F62651" w:rsidRDefault="00F62651" w:rsidP="003E0A8F">
      <w:pPr>
        <w:pStyle w:val="BELK-BodyText"/>
        <w:ind w:left="792"/>
        <w:rPr>
          <w:sz w:val="24"/>
          <w:szCs w:val="24"/>
          <w:highlight w:val="yellow"/>
        </w:rPr>
      </w:pPr>
    </w:p>
    <w:p w14:paraId="7863CB9E" w14:textId="77777777" w:rsidR="00F62651" w:rsidRDefault="00F62651" w:rsidP="003E0A8F">
      <w:pPr>
        <w:pStyle w:val="BELK-BodyText"/>
        <w:ind w:left="792"/>
        <w:rPr>
          <w:sz w:val="24"/>
          <w:szCs w:val="24"/>
          <w:highlight w:val="yellow"/>
        </w:rPr>
      </w:pPr>
    </w:p>
    <w:p w14:paraId="278761BD" w14:textId="77777777" w:rsidR="00F62651" w:rsidRDefault="00F62651" w:rsidP="003E0A8F">
      <w:pPr>
        <w:pStyle w:val="BELK-BodyText"/>
        <w:ind w:left="792"/>
        <w:rPr>
          <w:sz w:val="24"/>
          <w:szCs w:val="24"/>
          <w:highlight w:val="yellow"/>
        </w:rPr>
      </w:pPr>
    </w:p>
    <w:p w14:paraId="7E8AC2CA" w14:textId="77777777" w:rsidR="003A5997" w:rsidRDefault="003A5997" w:rsidP="003E0A8F">
      <w:pPr>
        <w:pStyle w:val="BELK-BodyText"/>
        <w:ind w:left="792"/>
        <w:rPr>
          <w:sz w:val="24"/>
          <w:szCs w:val="24"/>
          <w:highlight w:val="yellow"/>
        </w:rPr>
      </w:pPr>
    </w:p>
    <w:p w14:paraId="2C5FC62E" w14:textId="77777777" w:rsidR="003A5997" w:rsidRDefault="003A5997" w:rsidP="003E0A8F">
      <w:pPr>
        <w:pStyle w:val="BELK-BodyText"/>
        <w:ind w:left="792"/>
        <w:rPr>
          <w:sz w:val="24"/>
          <w:szCs w:val="24"/>
          <w:highlight w:val="yellow"/>
        </w:rPr>
      </w:pPr>
    </w:p>
    <w:p w14:paraId="7142A3DB" w14:textId="77777777" w:rsidR="003A5997" w:rsidRDefault="003A5997" w:rsidP="003E0A8F">
      <w:pPr>
        <w:pStyle w:val="BELK-BodyText"/>
        <w:ind w:left="792"/>
        <w:rPr>
          <w:sz w:val="24"/>
          <w:szCs w:val="24"/>
          <w:highlight w:val="yellow"/>
        </w:rPr>
      </w:pPr>
    </w:p>
    <w:p w14:paraId="2494FDE6" w14:textId="77777777" w:rsidR="003A5997" w:rsidRDefault="003A5997" w:rsidP="003E0A8F">
      <w:pPr>
        <w:pStyle w:val="BELK-BodyText"/>
        <w:ind w:left="792"/>
        <w:rPr>
          <w:sz w:val="24"/>
          <w:szCs w:val="24"/>
          <w:highlight w:val="yellow"/>
        </w:rPr>
      </w:pPr>
    </w:p>
    <w:p w14:paraId="02DD256B" w14:textId="77777777" w:rsidR="003A5997" w:rsidRDefault="003A5997" w:rsidP="003E0A8F">
      <w:pPr>
        <w:pStyle w:val="BELK-BodyText"/>
        <w:ind w:left="792"/>
        <w:rPr>
          <w:sz w:val="24"/>
          <w:szCs w:val="24"/>
          <w:highlight w:val="yellow"/>
        </w:rPr>
      </w:pPr>
    </w:p>
    <w:p w14:paraId="78F12A92" w14:textId="77777777" w:rsidR="003A5997" w:rsidRDefault="003A5997" w:rsidP="003E0A8F">
      <w:pPr>
        <w:pStyle w:val="BELK-BodyText"/>
        <w:ind w:left="792"/>
        <w:rPr>
          <w:sz w:val="24"/>
          <w:szCs w:val="24"/>
          <w:highlight w:val="yellow"/>
        </w:rPr>
      </w:pPr>
    </w:p>
    <w:p w14:paraId="7BE5A5CC" w14:textId="77777777" w:rsidR="003A5997" w:rsidRDefault="003A5997" w:rsidP="003E0A8F">
      <w:pPr>
        <w:pStyle w:val="BELK-BodyText"/>
        <w:ind w:left="792"/>
        <w:rPr>
          <w:sz w:val="24"/>
          <w:szCs w:val="24"/>
          <w:highlight w:val="yellow"/>
        </w:rPr>
      </w:pPr>
    </w:p>
    <w:p w14:paraId="0FBD5486" w14:textId="77777777" w:rsidR="00837F81" w:rsidRPr="00F62651" w:rsidRDefault="00837F81" w:rsidP="0028516E">
      <w:pPr>
        <w:pStyle w:val="Heading"/>
        <w:ind w:left="0" w:firstLine="0"/>
        <w:rPr>
          <w:rFonts w:ascii="Trebuchet MS"/>
          <w:caps w:val="0"/>
        </w:rPr>
      </w:pPr>
      <w:bookmarkStart w:id="3" w:name="_Toc390727199"/>
      <w:r>
        <w:rPr>
          <w:rFonts w:ascii="Trebuchet MS"/>
          <w:caps w:val="0"/>
        </w:rPr>
        <w:t>HELPFUL URLS</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6"/>
        <w:gridCol w:w="5795"/>
      </w:tblGrid>
      <w:tr w:rsidR="00E83563" w:rsidRPr="00BB6C5F" w14:paraId="78549266" w14:textId="77777777" w:rsidTr="00E83563">
        <w:trPr>
          <w:trHeight w:val="55"/>
          <w:tblHeader/>
          <w:jc w:val="center"/>
        </w:trPr>
        <w:tc>
          <w:tcPr>
            <w:tcW w:w="3296" w:type="dxa"/>
            <w:tcBorders>
              <w:bottom w:val="single" w:sz="18" w:space="0" w:color="00B0F0"/>
              <w:right w:val="single" w:sz="8" w:space="0" w:color="FFFFFF" w:themeColor="background1"/>
            </w:tcBorders>
            <w:shd w:val="clear" w:color="auto" w:fill="404040" w:themeFill="text2"/>
            <w:noWrap/>
            <w:tcMar>
              <w:top w:w="43" w:type="dxa"/>
              <w:left w:w="86" w:type="dxa"/>
              <w:bottom w:w="43" w:type="dxa"/>
              <w:right w:w="86" w:type="dxa"/>
            </w:tcMar>
            <w:vAlign w:val="center"/>
          </w:tcPr>
          <w:p w14:paraId="6D604961" w14:textId="77777777" w:rsidR="00E83563" w:rsidRPr="00EE265A" w:rsidRDefault="00E83563" w:rsidP="00654A90">
            <w:pPr>
              <w:pStyle w:val="BELK-TableHeader"/>
            </w:pPr>
            <w:r>
              <w:t>Descpription</w:t>
            </w:r>
          </w:p>
        </w:tc>
        <w:tc>
          <w:tcPr>
            <w:tcW w:w="5795" w:type="dxa"/>
            <w:tcBorders>
              <w:bottom w:val="single" w:sz="18" w:space="0" w:color="00B0F0"/>
              <w:right w:val="single" w:sz="8" w:space="0" w:color="FFFFFF" w:themeColor="background1"/>
            </w:tcBorders>
            <w:shd w:val="clear" w:color="auto" w:fill="404040" w:themeFill="text2"/>
          </w:tcPr>
          <w:p w14:paraId="21EC10FE" w14:textId="77777777" w:rsidR="00E83563" w:rsidRPr="00EE265A" w:rsidRDefault="00E83563" w:rsidP="00E83563">
            <w:pPr>
              <w:pStyle w:val="BELK-TableHeader"/>
            </w:pPr>
            <w:r>
              <w:t>URL</w:t>
            </w:r>
          </w:p>
        </w:tc>
      </w:tr>
      <w:tr w:rsidR="00E83563" w:rsidRPr="00BB6C5F" w14:paraId="4F247AB3" w14:textId="77777777" w:rsidTr="00E83563">
        <w:trPr>
          <w:trHeight w:val="180"/>
          <w:jc w:val="center"/>
        </w:trPr>
        <w:tc>
          <w:tcPr>
            <w:tcW w:w="3296" w:type="dxa"/>
            <w:tcBorders>
              <w:top w:val="single" w:sz="18" w:space="0" w:color="00B0F0"/>
            </w:tcBorders>
            <w:shd w:val="clear" w:color="000000" w:fill="D9D9D9"/>
            <w:noWrap/>
            <w:tcMar>
              <w:top w:w="43" w:type="dxa"/>
              <w:left w:w="86" w:type="dxa"/>
              <w:bottom w:w="43" w:type="dxa"/>
              <w:right w:w="86" w:type="dxa"/>
            </w:tcMar>
          </w:tcPr>
          <w:p w14:paraId="5F8140C0" w14:textId="77777777" w:rsidR="00E83563" w:rsidRPr="00B1396C" w:rsidRDefault="00F62651" w:rsidP="00654A90">
            <w:pPr>
              <w:pStyle w:val="BELK-TableText"/>
              <w:rPr>
                <w:b/>
              </w:rPr>
            </w:pPr>
            <w:r>
              <w:rPr>
                <w:b/>
              </w:rPr>
              <w:t>CARS System</w:t>
            </w:r>
          </w:p>
        </w:tc>
        <w:tc>
          <w:tcPr>
            <w:tcW w:w="5795" w:type="dxa"/>
            <w:tcBorders>
              <w:top w:val="single" w:sz="18" w:space="0" w:color="00B0F0"/>
            </w:tcBorders>
          </w:tcPr>
          <w:p w14:paraId="7C9DDC97" w14:textId="77777777" w:rsidR="00E83563" w:rsidRPr="00B1396C" w:rsidRDefault="00D87329" w:rsidP="00F62651">
            <w:pPr>
              <w:pStyle w:val="BELK-TableText"/>
              <w:rPr>
                <w:b/>
              </w:rPr>
            </w:pPr>
            <w:hyperlink r:id="rId26" w:history="1">
              <w:r w:rsidR="00F62651">
                <w:rPr>
                  <w:b/>
                </w:rPr>
                <w:t>https://cars.belk.com</w:t>
              </w:r>
            </w:hyperlink>
            <w:r w:rsidR="00F62651" w:rsidRPr="00B1396C">
              <w:rPr>
                <w:b/>
              </w:rPr>
              <w:t xml:space="preserve"> </w:t>
            </w:r>
          </w:p>
        </w:tc>
      </w:tr>
      <w:tr w:rsidR="00E83563" w:rsidRPr="00BB6C5F" w14:paraId="1BF8C700" w14:textId="77777777" w:rsidTr="00E83563">
        <w:trPr>
          <w:trHeight w:val="27"/>
          <w:jc w:val="center"/>
        </w:trPr>
        <w:tc>
          <w:tcPr>
            <w:tcW w:w="3296" w:type="dxa"/>
            <w:shd w:val="clear" w:color="000000" w:fill="D9D9D9"/>
            <w:noWrap/>
            <w:tcMar>
              <w:top w:w="43" w:type="dxa"/>
              <w:left w:w="86" w:type="dxa"/>
              <w:bottom w:w="43" w:type="dxa"/>
              <w:right w:w="86" w:type="dxa"/>
            </w:tcMar>
          </w:tcPr>
          <w:p w14:paraId="458409F5" w14:textId="3861229F" w:rsidR="00E83563" w:rsidRPr="00B1396C" w:rsidRDefault="00E83563" w:rsidP="00654A90">
            <w:pPr>
              <w:pStyle w:val="BELK-TableText"/>
              <w:rPr>
                <w:b/>
              </w:rPr>
            </w:pPr>
          </w:p>
        </w:tc>
        <w:tc>
          <w:tcPr>
            <w:tcW w:w="5795" w:type="dxa"/>
          </w:tcPr>
          <w:p w14:paraId="757EC92D" w14:textId="017A0B47" w:rsidR="00E83563" w:rsidRPr="00B1396C" w:rsidRDefault="00E83563" w:rsidP="00654A90">
            <w:pPr>
              <w:pStyle w:val="BELK-TableText"/>
              <w:rPr>
                <w:b/>
              </w:rPr>
            </w:pPr>
          </w:p>
        </w:tc>
      </w:tr>
      <w:tr w:rsidR="00E83563" w:rsidRPr="00BB6C5F" w14:paraId="0A030893" w14:textId="77777777" w:rsidTr="00E83563">
        <w:trPr>
          <w:trHeight w:val="27"/>
          <w:jc w:val="center"/>
        </w:trPr>
        <w:tc>
          <w:tcPr>
            <w:tcW w:w="3296" w:type="dxa"/>
            <w:shd w:val="clear" w:color="000000" w:fill="D9D9D9"/>
            <w:noWrap/>
            <w:tcMar>
              <w:top w:w="43" w:type="dxa"/>
              <w:left w:w="86" w:type="dxa"/>
              <w:bottom w:w="43" w:type="dxa"/>
              <w:right w:w="86" w:type="dxa"/>
            </w:tcMar>
          </w:tcPr>
          <w:p w14:paraId="31F70406" w14:textId="420F4A48" w:rsidR="00E83563" w:rsidRPr="00FF0798" w:rsidRDefault="00E83563" w:rsidP="00654A90">
            <w:pPr>
              <w:pStyle w:val="BELK-TableText"/>
              <w:rPr>
                <w:b/>
              </w:rPr>
            </w:pPr>
          </w:p>
        </w:tc>
        <w:tc>
          <w:tcPr>
            <w:tcW w:w="5795" w:type="dxa"/>
          </w:tcPr>
          <w:p w14:paraId="6C62166B" w14:textId="5FA17B6E" w:rsidR="00E83563" w:rsidRPr="00FF0798" w:rsidRDefault="00E83563" w:rsidP="00654A90">
            <w:pPr>
              <w:pStyle w:val="BELK-TableText"/>
              <w:rPr>
                <w:b/>
              </w:rPr>
            </w:pPr>
          </w:p>
        </w:tc>
      </w:tr>
      <w:tr w:rsidR="00E83563" w:rsidRPr="00BB6C5F" w14:paraId="4EA8E4EB" w14:textId="77777777" w:rsidTr="00E83563">
        <w:trPr>
          <w:trHeight w:val="27"/>
          <w:jc w:val="center"/>
        </w:trPr>
        <w:tc>
          <w:tcPr>
            <w:tcW w:w="3296" w:type="dxa"/>
            <w:shd w:val="clear" w:color="000000" w:fill="D9D9D9"/>
            <w:noWrap/>
            <w:tcMar>
              <w:top w:w="43" w:type="dxa"/>
              <w:left w:w="86" w:type="dxa"/>
              <w:bottom w:w="43" w:type="dxa"/>
              <w:right w:w="86" w:type="dxa"/>
            </w:tcMar>
          </w:tcPr>
          <w:p w14:paraId="316CB310" w14:textId="77777777" w:rsidR="00E83563" w:rsidRPr="00753B95" w:rsidRDefault="00E83563" w:rsidP="00654A90">
            <w:pPr>
              <w:pStyle w:val="BELK-TableText"/>
            </w:pPr>
          </w:p>
        </w:tc>
        <w:tc>
          <w:tcPr>
            <w:tcW w:w="5795" w:type="dxa"/>
          </w:tcPr>
          <w:p w14:paraId="321E477A" w14:textId="77777777" w:rsidR="00E83563" w:rsidRDefault="00E83563" w:rsidP="00654A90">
            <w:pPr>
              <w:pStyle w:val="BELK-TableText"/>
            </w:pPr>
          </w:p>
        </w:tc>
      </w:tr>
      <w:tr w:rsidR="00E83563" w:rsidRPr="00BB6C5F" w14:paraId="52C26F19" w14:textId="77777777" w:rsidTr="00E83563">
        <w:trPr>
          <w:trHeight w:val="27"/>
          <w:jc w:val="center"/>
        </w:trPr>
        <w:tc>
          <w:tcPr>
            <w:tcW w:w="3296" w:type="dxa"/>
            <w:shd w:val="clear" w:color="000000" w:fill="D9D9D9"/>
            <w:noWrap/>
            <w:tcMar>
              <w:top w:w="43" w:type="dxa"/>
              <w:left w:w="86" w:type="dxa"/>
              <w:bottom w:w="43" w:type="dxa"/>
              <w:right w:w="86" w:type="dxa"/>
            </w:tcMar>
          </w:tcPr>
          <w:p w14:paraId="4062DDCB" w14:textId="77777777" w:rsidR="00E83563" w:rsidRPr="00753B95" w:rsidRDefault="00E83563" w:rsidP="00654A90">
            <w:pPr>
              <w:pStyle w:val="BELK-TableText"/>
            </w:pPr>
          </w:p>
        </w:tc>
        <w:tc>
          <w:tcPr>
            <w:tcW w:w="5795" w:type="dxa"/>
          </w:tcPr>
          <w:p w14:paraId="2BE38718" w14:textId="77777777" w:rsidR="00E83563" w:rsidRDefault="00E83563" w:rsidP="00654A90">
            <w:pPr>
              <w:pStyle w:val="BELK-TableText"/>
            </w:pPr>
          </w:p>
        </w:tc>
      </w:tr>
    </w:tbl>
    <w:p w14:paraId="082CE196" w14:textId="77777777" w:rsidR="00837F81" w:rsidRPr="00837F81" w:rsidRDefault="00837F81" w:rsidP="00837F81">
      <w:pPr>
        <w:pStyle w:val="BELK-BodyText"/>
        <w:ind w:left="432"/>
        <w:rPr>
          <w:sz w:val="24"/>
          <w:szCs w:val="24"/>
        </w:rPr>
      </w:pPr>
    </w:p>
    <w:p w14:paraId="3CD6E041" w14:textId="77777777" w:rsidR="00837F81" w:rsidRDefault="00837F81" w:rsidP="006E5BF1">
      <w:pPr>
        <w:pStyle w:val="Heading"/>
        <w:rPr>
          <w:rFonts w:ascii="Trebuchet MS"/>
        </w:rPr>
      </w:pPr>
      <w:bookmarkStart w:id="4" w:name="_Toc390727200"/>
      <w:r>
        <w:rPr>
          <w:rFonts w:ascii="Trebuchet MS"/>
          <w:caps w:val="0"/>
        </w:rPr>
        <w:t>OTHER NOTES</w:t>
      </w:r>
      <w:bookmarkEnd w:id="4"/>
    </w:p>
    <w:p w14:paraId="1A65F043" w14:textId="77777777" w:rsidR="00E16859" w:rsidRDefault="00731A31" w:rsidP="009D6223">
      <w:pPr>
        <w:pStyle w:val="BELK-BodyText"/>
        <w:ind w:left="792"/>
        <w:rPr>
          <w:sz w:val="24"/>
          <w:szCs w:val="24"/>
          <w:highlight w:val="yellow"/>
        </w:rPr>
      </w:pPr>
      <w:r w:rsidRPr="00731A31">
        <w:rPr>
          <w:sz w:val="24"/>
          <w:szCs w:val="24"/>
          <w:highlight w:val="yellow"/>
        </w:rPr>
        <w:t>Complete this later when we define this further.</w:t>
      </w:r>
    </w:p>
    <w:p w14:paraId="62D9EFAB" w14:textId="7CDEDE1D" w:rsidR="00F62651" w:rsidRPr="00143BCC" w:rsidRDefault="00F62651" w:rsidP="00143BCC">
      <w:pPr>
        <w:pStyle w:val="BELK-BodyText"/>
        <w:ind w:left="432"/>
        <w:rPr>
          <w:sz w:val="24"/>
          <w:szCs w:val="24"/>
        </w:rPr>
      </w:pPr>
    </w:p>
    <w:p w14:paraId="5DCC5EA4" w14:textId="77777777" w:rsidR="00640FBB" w:rsidRPr="00055C07" w:rsidRDefault="005B5DA5" w:rsidP="00017AE5">
      <w:pPr>
        <w:pStyle w:val="Heading1"/>
      </w:pPr>
      <w:bookmarkStart w:id="5" w:name="_Toc390727202"/>
      <w:r w:rsidRPr="00055C07">
        <w:t>GLOSSARY</w:t>
      </w:r>
      <w:bookmarkEnd w:id="5"/>
    </w:p>
    <w:p w14:paraId="0457AC86" w14:textId="77777777" w:rsidR="00640FBB" w:rsidRDefault="00640FBB">
      <w:pPr>
        <w:pStyle w:val="Body"/>
        <w:rPr>
          <w:rFonts w:ascii="Calibri" w:eastAsia="Calibri" w:hAnsi="Calibri" w:cs="Calibri"/>
          <w:caps/>
          <w:color w:val="0070C0"/>
          <w:sz w:val="28"/>
          <w:szCs w:val="28"/>
          <w:u w:color="0070C0"/>
        </w:rPr>
      </w:pPr>
    </w:p>
    <w:tbl>
      <w:tblPr>
        <w:tblW w:w="104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38"/>
        <w:gridCol w:w="7002"/>
      </w:tblGrid>
      <w:tr w:rsidR="00640FBB" w14:paraId="2D1CA89E" w14:textId="77777777">
        <w:trPr>
          <w:trHeight w:val="330"/>
        </w:trPr>
        <w:tc>
          <w:tcPr>
            <w:tcW w:w="3438" w:type="dxa"/>
            <w:tcBorders>
              <w:top w:val="single" w:sz="8" w:space="0" w:color="4F81BD"/>
              <w:left w:val="nil"/>
              <w:bottom w:val="nil"/>
              <w:right w:val="nil"/>
            </w:tcBorders>
            <w:shd w:val="clear" w:color="auto" w:fill="auto"/>
            <w:tcMar>
              <w:top w:w="80" w:type="dxa"/>
              <w:left w:w="80" w:type="dxa"/>
              <w:bottom w:w="80" w:type="dxa"/>
              <w:right w:w="80" w:type="dxa"/>
            </w:tcMar>
          </w:tcPr>
          <w:p w14:paraId="32823638" w14:textId="77777777" w:rsidR="00640FBB" w:rsidRDefault="0020094E">
            <w:pPr>
              <w:pStyle w:val="Body"/>
              <w:jc w:val="center"/>
            </w:pPr>
            <w:r>
              <w:rPr>
                <w:rFonts w:ascii="Calibri" w:eastAsia="Calibri" w:hAnsi="Calibri" w:cs="Calibri"/>
                <w:b/>
                <w:bCs/>
                <w:caps/>
                <w:color w:val="0070C0"/>
                <w:sz w:val="28"/>
                <w:szCs w:val="28"/>
                <w:u w:color="0070C0"/>
              </w:rPr>
              <w:t>Term</w:t>
            </w:r>
          </w:p>
        </w:tc>
        <w:tc>
          <w:tcPr>
            <w:tcW w:w="7002" w:type="dxa"/>
            <w:tcBorders>
              <w:top w:val="single" w:sz="8" w:space="0" w:color="4F81BD"/>
              <w:left w:val="nil"/>
              <w:bottom w:val="nil"/>
              <w:right w:val="nil"/>
            </w:tcBorders>
            <w:shd w:val="clear" w:color="auto" w:fill="auto"/>
            <w:tcMar>
              <w:top w:w="80" w:type="dxa"/>
              <w:left w:w="80" w:type="dxa"/>
              <w:bottom w:w="80" w:type="dxa"/>
              <w:right w:w="80" w:type="dxa"/>
            </w:tcMar>
          </w:tcPr>
          <w:p w14:paraId="4866DC42" w14:textId="77777777" w:rsidR="00640FBB" w:rsidRDefault="0020094E">
            <w:pPr>
              <w:pStyle w:val="Body"/>
              <w:jc w:val="center"/>
            </w:pPr>
            <w:r>
              <w:rPr>
                <w:rFonts w:ascii="Calibri" w:eastAsia="Calibri" w:hAnsi="Calibri" w:cs="Calibri"/>
                <w:b/>
                <w:bCs/>
                <w:caps/>
                <w:color w:val="0070C0"/>
                <w:sz w:val="28"/>
                <w:szCs w:val="28"/>
                <w:u w:color="0070C0"/>
              </w:rPr>
              <w:t>Definition</w:t>
            </w:r>
          </w:p>
        </w:tc>
      </w:tr>
      <w:tr w:rsidR="00640FBB" w14:paraId="2AE5D171"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3F7D8AAB" w14:textId="4027B644" w:rsidR="00640FBB" w:rsidRPr="003620AD" w:rsidRDefault="00EA2870">
            <w:pPr>
              <w:rPr>
                <w:rFonts w:ascii="Calibri" w:hAnsi="Calibri"/>
                <w:color w:val="17365D"/>
              </w:rPr>
            </w:pPr>
            <w:r w:rsidRPr="003620AD">
              <w:rPr>
                <w:rFonts w:ascii="Calibri" w:hAnsi="Calibri"/>
                <w:color w:val="17365D"/>
              </w:rPr>
              <w:t>CARS</w:t>
            </w:r>
          </w:p>
        </w:tc>
        <w:tc>
          <w:tcPr>
            <w:tcW w:w="7002" w:type="dxa"/>
            <w:tcBorders>
              <w:top w:val="nil"/>
              <w:left w:val="nil"/>
              <w:bottom w:val="nil"/>
              <w:right w:val="nil"/>
            </w:tcBorders>
            <w:shd w:val="clear" w:color="auto" w:fill="D3DFEE"/>
            <w:tcMar>
              <w:top w:w="80" w:type="dxa"/>
              <w:left w:w="80" w:type="dxa"/>
              <w:bottom w:w="80" w:type="dxa"/>
              <w:right w:w="80" w:type="dxa"/>
            </w:tcMar>
          </w:tcPr>
          <w:p w14:paraId="4E3D90B8" w14:textId="306F65B8" w:rsidR="00640FBB" w:rsidRPr="003620AD" w:rsidRDefault="00BF0349">
            <w:pPr>
              <w:rPr>
                <w:rFonts w:ascii="Calibri" w:hAnsi="Calibri"/>
              </w:rPr>
            </w:pPr>
            <w:r w:rsidRPr="003620AD">
              <w:rPr>
                <w:rFonts w:ascii="Calibri" w:hAnsi="Calibri"/>
              </w:rPr>
              <w:t>Content Acquisition Request System</w:t>
            </w:r>
          </w:p>
        </w:tc>
      </w:tr>
      <w:tr w:rsidR="00640FBB" w14:paraId="71E26B2F"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4DA0936C" w14:textId="58FB28FE" w:rsidR="00640FBB" w:rsidRPr="003620AD" w:rsidRDefault="00EA2870">
            <w:pPr>
              <w:rPr>
                <w:rFonts w:ascii="Calibri" w:hAnsi="Calibri"/>
                <w:color w:val="17365D"/>
              </w:rPr>
            </w:pPr>
            <w:r w:rsidRPr="003620AD">
              <w:rPr>
                <w:rFonts w:ascii="Calibri" w:hAnsi="Calibri"/>
                <w:color w:val="17365D"/>
              </w:rPr>
              <w:t>Attributes</w:t>
            </w:r>
          </w:p>
        </w:tc>
        <w:tc>
          <w:tcPr>
            <w:tcW w:w="7002" w:type="dxa"/>
            <w:tcBorders>
              <w:top w:val="nil"/>
              <w:left w:val="nil"/>
              <w:bottom w:val="nil"/>
              <w:right w:val="nil"/>
            </w:tcBorders>
            <w:shd w:val="clear" w:color="auto" w:fill="auto"/>
            <w:tcMar>
              <w:top w:w="80" w:type="dxa"/>
              <w:left w:w="80" w:type="dxa"/>
              <w:bottom w:w="80" w:type="dxa"/>
              <w:right w:w="80" w:type="dxa"/>
            </w:tcMar>
          </w:tcPr>
          <w:p w14:paraId="244478FE" w14:textId="480DC519" w:rsidR="00640FBB" w:rsidRPr="003620AD" w:rsidRDefault="003620AD" w:rsidP="00657FCF">
            <w:pPr>
              <w:rPr>
                <w:rFonts w:ascii="Calibri" w:hAnsi="Calibri"/>
              </w:rPr>
            </w:pPr>
            <w:r w:rsidRPr="003620AD">
              <w:rPr>
                <w:rFonts w:ascii="Calibri" w:hAnsi="Calibri"/>
              </w:rPr>
              <w:t>In CARS, an attribute is a way of classifying product characteristics</w:t>
            </w:r>
            <w:r w:rsidR="00BF0349" w:rsidRPr="003620AD">
              <w:rPr>
                <w:rFonts w:ascii="Calibri" w:hAnsi="Calibri"/>
              </w:rPr>
              <w:t xml:space="preserve">  </w:t>
            </w:r>
            <w:r w:rsidR="00657FCF">
              <w:rPr>
                <w:rFonts w:ascii="Calibri" w:hAnsi="Calibri"/>
              </w:rPr>
              <w:t xml:space="preserve"> and left navigation. </w:t>
            </w:r>
            <w:r w:rsidR="00BF0349" w:rsidRPr="003620AD">
              <w:rPr>
                <w:rFonts w:ascii="Calibri" w:hAnsi="Calibri"/>
              </w:rPr>
              <w:t>(</w:t>
            </w:r>
            <w:proofErr w:type="gramStart"/>
            <w:r w:rsidR="00BF0349" w:rsidRPr="003620AD">
              <w:rPr>
                <w:rFonts w:ascii="Calibri" w:hAnsi="Calibri"/>
              </w:rPr>
              <w:t>ex</w:t>
            </w:r>
            <w:proofErr w:type="gramEnd"/>
            <w:r w:rsidR="00BF0349" w:rsidRPr="003620AD">
              <w:rPr>
                <w:rFonts w:ascii="Calibri" w:hAnsi="Calibri"/>
              </w:rPr>
              <w:t xml:space="preserve">. </w:t>
            </w:r>
            <w:proofErr w:type="spellStart"/>
            <w:r w:rsidR="00BF0349" w:rsidRPr="003620AD">
              <w:rPr>
                <w:rFonts w:ascii="Calibri" w:hAnsi="Calibri"/>
              </w:rPr>
              <w:t>Sleeve_Length</w:t>
            </w:r>
            <w:proofErr w:type="spellEnd"/>
            <w:r w:rsidR="00BF0349" w:rsidRPr="003620AD">
              <w:rPr>
                <w:rFonts w:ascii="Calibri" w:hAnsi="Calibri"/>
              </w:rPr>
              <w:t>, Material)</w:t>
            </w:r>
          </w:p>
        </w:tc>
      </w:tr>
      <w:tr w:rsidR="00640FBB" w14:paraId="2DEF901F"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636CBC9" w14:textId="36608CA3" w:rsidR="00640FBB" w:rsidRPr="003620AD" w:rsidRDefault="00EA2870">
            <w:pPr>
              <w:rPr>
                <w:rFonts w:ascii="Calibri" w:hAnsi="Calibri"/>
                <w:color w:val="17365D"/>
              </w:rPr>
            </w:pPr>
            <w:r w:rsidRPr="003620AD">
              <w:rPr>
                <w:rFonts w:ascii="Calibri" w:hAnsi="Calibri"/>
                <w:color w:val="17365D"/>
              </w:rPr>
              <w:t>Values</w:t>
            </w:r>
          </w:p>
        </w:tc>
        <w:tc>
          <w:tcPr>
            <w:tcW w:w="7002" w:type="dxa"/>
            <w:tcBorders>
              <w:top w:val="nil"/>
              <w:left w:val="nil"/>
              <w:bottom w:val="nil"/>
              <w:right w:val="nil"/>
            </w:tcBorders>
            <w:shd w:val="clear" w:color="auto" w:fill="D3DFEE"/>
            <w:tcMar>
              <w:top w:w="80" w:type="dxa"/>
              <w:left w:w="80" w:type="dxa"/>
              <w:bottom w:w="80" w:type="dxa"/>
              <w:right w:w="80" w:type="dxa"/>
            </w:tcMar>
          </w:tcPr>
          <w:p w14:paraId="4F348C1A" w14:textId="64DCC6B0" w:rsidR="00640FBB" w:rsidRPr="003620AD" w:rsidRDefault="003620AD" w:rsidP="00A35832">
            <w:pPr>
              <w:rPr>
                <w:rFonts w:ascii="Calibri" w:hAnsi="Calibri"/>
              </w:rPr>
            </w:pPr>
            <w:r w:rsidRPr="003620AD">
              <w:rPr>
                <w:rFonts w:ascii="Calibri" w:hAnsi="Calibri"/>
              </w:rPr>
              <w:t>In CARS, values are the possible entries that can be selected for a particular attribute</w:t>
            </w:r>
          </w:p>
        </w:tc>
      </w:tr>
      <w:tr w:rsidR="00640FBB" w14:paraId="6AEC9DD0"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5A78C476" w14:textId="54493650" w:rsidR="00EA2870" w:rsidRPr="003620AD" w:rsidRDefault="00EA2870">
            <w:pPr>
              <w:rPr>
                <w:rFonts w:ascii="Calibri" w:hAnsi="Calibri"/>
                <w:color w:val="17365D"/>
              </w:rPr>
            </w:pPr>
            <w:proofErr w:type="spellStart"/>
            <w:r w:rsidRPr="003620AD">
              <w:rPr>
                <w:rFonts w:ascii="Calibri" w:hAnsi="Calibri"/>
                <w:color w:val="17365D"/>
              </w:rPr>
              <w:t>Endeca</w:t>
            </w:r>
            <w:proofErr w:type="spellEnd"/>
            <w:r w:rsidRPr="003620AD">
              <w:rPr>
                <w:rFonts w:ascii="Calibri" w:hAnsi="Calibri"/>
                <w:color w:val="17365D"/>
              </w:rPr>
              <w:t xml:space="preserve"> Pipeline</w:t>
            </w:r>
            <w:r w:rsidR="00FF0798" w:rsidRPr="003620AD">
              <w:rPr>
                <w:rFonts w:ascii="Calibri" w:hAnsi="Calibri"/>
                <w:color w:val="17365D"/>
              </w:rPr>
              <w:t xml:space="preserve"> Mapping</w:t>
            </w:r>
          </w:p>
        </w:tc>
        <w:tc>
          <w:tcPr>
            <w:tcW w:w="7002" w:type="dxa"/>
            <w:tcBorders>
              <w:top w:val="nil"/>
              <w:left w:val="nil"/>
              <w:bottom w:val="nil"/>
              <w:right w:val="nil"/>
            </w:tcBorders>
            <w:shd w:val="clear" w:color="auto" w:fill="auto"/>
            <w:tcMar>
              <w:top w:w="80" w:type="dxa"/>
              <w:left w:w="80" w:type="dxa"/>
              <w:bottom w:w="80" w:type="dxa"/>
              <w:right w:w="80" w:type="dxa"/>
            </w:tcMar>
          </w:tcPr>
          <w:p w14:paraId="6615BC7B" w14:textId="3D728699" w:rsidR="00640FBB" w:rsidRPr="003620AD" w:rsidRDefault="00BF0349">
            <w:pPr>
              <w:rPr>
                <w:rFonts w:ascii="Calibri" w:hAnsi="Calibri"/>
              </w:rPr>
            </w:pPr>
            <w:r w:rsidRPr="003620AD">
              <w:rPr>
                <w:rFonts w:ascii="Calibri" w:hAnsi="Calibri"/>
              </w:rPr>
              <w:t>Used to correlate facet attributes with CARS product data to display on site as a facet</w:t>
            </w:r>
          </w:p>
        </w:tc>
      </w:tr>
      <w:tr w:rsidR="00640FBB" w14:paraId="0C436B1B"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26F1A51" w14:textId="12972A7A" w:rsidR="00640FBB" w:rsidRPr="003620AD" w:rsidRDefault="00EA2870">
            <w:pPr>
              <w:rPr>
                <w:rFonts w:ascii="Calibri" w:hAnsi="Calibri"/>
                <w:color w:val="17365D"/>
              </w:rPr>
            </w:pPr>
            <w:r w:rsidRPr="003620AD">
              <w:rPr>
                <w:rFonts w:ascii="Calibri" w:hAnsi="Calibri"/>
                <w:color w:val="17365D"/>
              </w:rPr>
              <w:t>Gomez Performance Monitor</w:t>
            </w:r>
          </w:p>
        </w:tc>
        <w:tc>
          <w:tcPr>
            <w:tcW w:w="7002" w:type="dxa"/>
            <w:tcBorders>
              <w:top w:val="nil"/>
              <w:left w:val="nil"/>
              <w:bottom w:val="nil"/>
              <w:right w:val="nil"/>
            </w:tcBorders>
            <w:shd w:val="clear" w:color="auto" w:fill="D3DFEE"/>
            <w:tcMar>
              <w:top w:w="80" w:type="dxa"/>
              <w:left w:w="80" w:type="dxa"/>
              <w:bottom w:w="80" w:type="dxa"/>
              <w:right w:w="80" w:type="dxa"/>
            </w:tcMar>
          </w:tcPr>
          <w:p w14:paraId="4B5162AD" w14:textId="10194538" w:rsidR="00640FBB" w:rsidRPr="003620AD" w:rsidRDefault="00BF0349">
            <w:pPr>
              <w:rPr>
                <w:rFonts w:ascii="Calibri" w:hAnsi="Calibri"/>
              </w:rPr>
            </w:pPr>
            <w:r w:rsidRPr="003620AD">
              <w:rPr>
                <w:rFonts w:ascii="Calibri" w:hAnsi="Calibri"/>
              </w:rPr>
              <w:t>A tool used to test page load time and web site performance</w:t>
            </w:r>
          </w:p>
        </w:tc>
      </w:tr>
      <w:tr w:rsidR="00640FBB" w14:paraId="72872B38"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11709FA3" w14:textId="56D0307B" w:rsidR="00640FBB" w:rsidRPr="003620AD" w:rsidRDefault="00B9211A">
            <w:pPr>
              <w:rPr>
                <w:rFonts w:ascii="Calibri" w:hAnsi="Calibri"/>
              </w:rPr>
            </w:pPr>
            <w:r w:rsidRPr="003620AD">
              <w:rPr>
                <w:rFonts w:ascii="Calibri" w:hAnsi="Calibri"/>
              </w:rPr>
              <w:t>DPM</w:t>
            </w:r>
          </w:p>
        </w:tc>
        <w:tc>
          <w:tcPr>
            <w:tcW w:w="7002" w:type="dxa"/>
            <w:tcBorders>
              <w:top w:val="nil"/>
              <w:left w:val="nil"/>
              <w:bottom w:val="nil"/>
              <w:right w:val="nil"/>
            </w:tcBorders>
            <w:shd w:val="clear" w:color="auto" w:fill="auto"/>
            <w:tcMar>
              <w:top w:w="80" w:type="dxa"/>
              <w:left w:w="80" w:type="dxa"/>
              <w:bottom w:w="80" w:type="dxa"/>
              <w:right w:w="80" w:type="dxa"/>
            </w:tcMar>
          </w:tcPr>
          <w:p w14:paraId="28A8E5DE" w14:textId="2337A909" w:rsidR="00640FBB" w:rsidRPr="003620AD" w:rsidRDefault="00BF0349">
            <w:pPr>
              <w:rPr>
                <w:rFonts w:ascii="Calibri" w:hAnsi="Calibri"/>
              </w:rPr>
            </w:pPr>
            <w:r w:rsidRPr="003620AD">
              <w:rPr>
                <w:rFonts w:ascii="Calibri" w:hAnsi="Calibri" w:cs="Calibri"/>
              </w:rPr>
              <w:t>Digital Product Manager</w:t>
            </w:r>
          </w:p>
        </w:tc>
      </w:tr>
      <w:tr w:rsidR="00EA2870" w14:paraId="5637AB27"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5CDE46D"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26C10709" w14:textId="77777777" w:rsidR="00EA2870" w:rsidRPr="003620AD" w:rsidRDefault="00EA2870" w:rsidP="00E95559">
            <w:pPr>
              <w:rPr>
                <w:rFonts w:ascii="Calibri" w:hAnsi="Calibri"/>
              </w:rPr>
            </w:pPr>
          </w:p>
        </w:tc>
      </w:tr>
      <w:tr w:rsidR="00EA2870" w14:paraId="55DEEF33"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30ADCA90"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auto"/>
            <w:tcMar>
              <w:top w:w="80" w:type="dxa"/>
              <w:left w:w="80" w:type="dxa"/>
              <w:bottom w:w="80" w:type="dxa"/>
              <w:right w:w="80" w:type="dxa"/>
            </w:tcMar>
          </w:tcPr>
          <w:p w14:paraId="50728ED9" w14:textId="77777777" w:rsidR="00EA2870" w:rsidRPr="003620AD" w:rsidRDefault="00EA2870" w:rsidP="00E95559">
            <w:pPr>
              <w:rPr>
                <w:rFonts w:ascii="Calibri" w:hAnsi="Calibri"/>
              </w:rPr>
            </w:pPr>
          </w:p>
        </w:tc>
      </w:tr>
      <w:tr w:rsidR="00EA2870" w14:paraId="3731B36F"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E7CE502" w14:textId="77777777" w:rsidR="00EA2870" w:rsidRPr="003620AD" w:rsidRDefault="00EA2870" w:rsidP="00E95559">
            <w:pPr>
              <w:rPr>
                <w:rFonts w:ascii="Calibri" w:hAnsi="Calibri"/>
              </w:rPr>
            </w:pPr>
          </w:p>
        </w:tc>
        <w:tc>
          <w:tcPr>
            <w:tcW w:w="7002" w:type="dxa"/>
            <w:tcBorders>
              <w:top w:val="nil"/>
              <w:left w:val="nil"/>
              <w:bottom w:val="nil"/>
              <w:right w:val="nil"/>
            </w:tcBorders>
            <w:shd w:val="clear" w:color="auto" w:fill="D3DFEE"/>
            <w:tcMar>
              <w:top w:w="80" w:type="dxa"/>
              <w:left w:w="80" w:type="dxa"/>
              <w:bottom w:w="80" w:type="dxa"/>
              <w:right w:w="80" w:type="dxa"/>
            </w:tcMar>
          </w:tcPr>
          <w:p w14:paraId="486A75B0" w14:textId="77777777" w:rsidR="00EA2870" w:rsidRPr="003620AD" w:rsidRDefault="00EA2870" w:rsidP="00E95559">
            <w:pPr>
              <w:rPr>
                <w:rFonts w:ascii="Calibri" w:hAnsi="Calibri"/>
              </w:rPr>
            </w:pPr>
          </w:p>
        </w:tc>
      </w:tr>
      <w:tr w:rsidR="00EA2870" w14:paraId="0CE16A01" w14:textId="77777777" w:rsidTr="00E95559">
        <w:trPr>
          <w:trHeight w:val="250"/>
        </w:trPr>
        <w:tc>
          <w:tcPr>
            <w:tcW w:w="3438" w:type="dxa"/>
            <w:tcBorders>
              <w:top w:val="nil"/>
              <w:left w:val="nil"/>
              <w:bottom w:val="single" w:sz="8" w:space="0" w:color="4F81BD"/>
              <w:right w:val="nil"/>
            </w:tcBorders>
            <w:shd w:val="clear" w:color="auto" w:fill="auto"/>
            <w:tcMar>
              <w:top w:w="80" w:type="dxa"/>
              <w:left w:w="80" w:type="dxa"/>
              <w:bottom w:w="80" w:type="dxa"/>
              <w:right w:w="80" w:type="dxa"/>
            </w:tcMar>
          </w:tcPr>
          <w:p w14:paraId="08BD82A4" w14:textId="77777777" w:rsidR="00EA2870" w:rsidRPr="003620AD" w:rsidRDefault="00EA2870" w:rsidP="00E95559">
            <w:pPr>
              <w:rPr>
                <w:rFonts w:ascii="Calibri" w:hAnsi="Calibri"/>
              </w:rPr>
            </w:pPr>
          </w:p>
        </w:tc>
        <w:tc>
          <w:tcPr>
            <w:tcW w:w="7002" w:type="dxa"/>
            <w:tcBorders>
              <w:top w:val="nil"/>
              <w:left w:val="nil"/>
              <w:bottom w:val="single" w:sz="8" w:space="0" w:color="4F81BD"/>
              <w:right w:val="nil"/>
            </w:tcBorders>
            <w:shd w:val="clear" w:color="auto" w:fill="auto"/>
            <w:tcMar>
              <w:top w:w="80" w:type="dxa"/>
              <w:left w:w="80" w:type="dxa"/>
              <w:bottom w:w="80" w:type="dxa"/>
              <w:right w:w="80" w:type="dxa"/>
            </w:tcMar>
          </w:tcPr>
          <w:p w14:paraId="46DFA59E" w14:textId="77777777" w:rsidR="00EA2870" w:rsidRPr="003620AD" w:rsidRDefault="00EA2870" w:rsidP="00E95559">
            <w:pPr>
              <w:rPr>
                <w:rFonts w:ascii="Calibri" w:hAnsi="Calibri"/>
              </w:rPr>
            </w:pPr>
          </w:p>
        </w:tc>
      </w:tr>
    </w:tbl>
    <w:p w14:paraId="69E40C16" w14:textId="0CFBE783" w:rsidR="00640FBB" w:rsidRPr="002C7AF7" w:rsidRDefault="00640FBB" w:rsidP="002C7AF7">
      <w:pPr>
        <w:rPr>
          <w:rFonts w:ascii="Calibri" w:eastAsia="Calibri" w:hAnsi="Calibri" w:cs="Calibri"/>
          <w:caps/>
          <w:color w:val="0070C0"/>
          <w:sz w:val="28"/>
          <w:szCs w:val="28"/>
          <w:u w:color="0070C0"/>
        </w:rPr>
      </w:pPr>
    </w:p>
    <w:p w14:paraId="6CB08EA4" w14:textId="77777777" w:rsidR="00640FBB" w:rsidRPr="00640CE0" w:rsidRDefault="00640FBB" w:rsidP="00640CE0">
      <w:pPr>
        <w:pStyle w:val="Body"/>
        <w:rPr>
          <w:rFonts w:ascii="Calibri" w:eastAsia="Calibri" w:hAnsi="Calibri" w:cs="Calibri"/>
          <w:caps/>
          <w:color w:val="1F497D"/>
          <w:sz w:val="32"/>
          <w:szCs w:val="32"/>
          <w:u w:color="1F497D"/>
        </w:rPr>
      </w:pPr>
    </w:p>
    <w:p w14:paraId="4C5D23F0" w14:textId="77777777" w:rsidR="00640FBB" w:rsidRPr="00C94A14" w:rsidRDefault="00640FBB" w:rsidP="00FF74A8">
      <w:pPr>
        <w:pStyle w:val="BELK-BodyText"/>
        <w:ind w:left="432"/>
        <w:rPr>
          <w:sz w:val="24"/>
          <w:szCs w:val="24"/>
        </w:rPr>
      </w:pPr>
    </w:p>
    <w:sectPr w:rsidR="00640FBB" w:rsidRPr="00C94A14">
      <w:headerReference w:type="default" r:id="rId27"/>
      <w:footerReference w:type="default" r:id="rId28"/>
      <w:pgSz w:w="12240" w:h="15840"/>
      <w:pgMar w:top="1260" w:right="1008" w:bottom="1080" w:left="1008" w:header="720" w:footer="6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04784" w14:textId="77777777" w:rsidR="003D34B4" w:rsidRDefault="003D34B4">
      <w:r>
        <w:separator/>
      </w:r>
    </w:p>
    <w:p w14:paraId="0C3471D1" w14:textId="77777777" w:rsidR="003D34B4" w:rsidRDefault="003D34B4"/>
  </w:endnote>
  <w:endnote w:type="continuationSeparator" w:id="0">
    <w:p w14:paraId="1E328DF0" w14:textId="77777777" w:rsidR="003D34B4" w:rsidRDefault="003D34B4">
      <w:r>
        <w:continuationSeparator/>
      </w:r>
    </w:p>
    <w:p w14:paraId="147BF127" w14:textId="77777777" w:rsidR="003D34B4" w:rsidRDefault="003D3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E38DA" w14:textId="77777777" w:rsidR="003D34B4" w:rsidRDefault="003D34B4">
    <w:pPr>
      <w:pStyle w:val="Footer"/>
    </w:pPr>
  </w:p>
  <w:p w14:paraId="5137F469" w14:textId="77777777" w:rsidR="003D34B4" w:rsidRDefault="003D34B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BABB2" w14:textId="77777777" w:rsidR="003D34B4" w:rsidRDefault="003D34B4">
    <w:pPr>
      <w:pStyle w:val="HeaderFooter"/>
    </w:pPr>
  </w:p>
  <w:p w14:paraId="1EA6BDEF" w14:textId="77777777" w:rsidR="003D34B4" w:rsidRDefault="003D34B4"/>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86D1" w14:textId="77777777" w:rsidR="003D34B4" w:rsidRDefault="003D34B4">
    <w:pPr>
      <w:pStyle w:val="Footer"/>
    </w:pPr>
  </w:p>
  <w:p w14:paraId="18500467" w14:textId="77777777" w:rsidR="003D34B4" w:rsidRDefault="003D34B4"/>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73539" w14:textId="77777777" w:rsidR="003D34B4" w:rsidRDefault="003D34B4">
    <w:pPr>
      <w:pStyle w:val="Footer"/>
      <w:spacing w:line="200" w:lineRule="exact"/>
      <w:jc w:val="right"/>
    </w:pPr>
    <w:r>
      <w:rPr>
        <w:rFonts w:ascii="Calibri" w:eastAsia="Calibri" w:hAnsi="Calibri" w:cs="Calibri"/>
        <w:caps/>
      </w:rPr>
      <w:fldChar w:fldCharType="begin"/>
    </w:r>
    <w:r>
      <w:rPr>
        <w:rFonts w:ascii="Calibri" w:eastAsia="Calibri" w:hAnsi="Calibri" w:cs="Calibri"/>
        <w:caps/>
      </w:rPr>
      <w:instrText xml:space="preserve"> PAGE </w:instrText>
    </w:r>
    <w:r>
      <w:rPr>
        <w:rFonts w:ascii="Calibri" w:eastAsia="Calibri" w:hAnsi="Calibri" w:cs="Calibri"/>
        <w:caps/>
      </w:rPr>
      <w:fldChar w:fldCharType="separate"/>
    </w:r>
    <w:r w:rsidR="005E108A">
      <w:rPr>
        <w:rFonts w:ascii="Calibri" w:eastAsia="Calibri" w:hAnsi="Calibri" w:cs="Calibri"/>
        <w:caps/>
        <w:noProof/>
      </w:rPr>
      <w:t>2</w:t>
    </w:r>
    <w:r>
      <w:rPr>
        <w:rFonts w:ascii="Calibri" w:eastAsia="Calibri" w:hAnsi="Calibri" w:cs="Calibri"/>
        <w:caps/>
      </w:rPr>
      <w:fldChar w:fldCharType="end"/>
    </w:r>
  </w:p>
  <w:p w14:paraId="5081A446" w14:textId="77777777" w:rsidR="003D34B4" w:rsidRDefault="003D34B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2F7D4" w14:textId="77777777" w:rsidR="003D34B4" w:rsidRDefault="003D34B4">
      <w:r>
        <w:separator/>
      </w:r>
    </w:p>
    <w:p w14:paraId="2FDA53A3" w14:textId="77777777" w:rsidR="003D34B4" w:rsidRDefault="003D34B4"/>
  </w:footnote>
  <w:footnote w:type="continuationSeparator" w:id="0">
    <w:p w14:paraId="2D2C73E6" w14:textId="77777777" w:rsidR="003D34B4" w:rsidRDefault="003D34B4">
      <w:r>
        <w:continuationSeparator/>
      </w:r>
    </w:p>
    <w:p w14:paraId="1D67140D" w14:textId="77777777" w:rsidR="003D34B4" w:rsidRDefault="003D34B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743AC" w14:textId="77777777" w:rsidR="003D34B4" w:rsidRDefault="003D34B4">
    <w:pPr>
      <w:pStyle w:val="Header"/>
    </w:pPr>
  </w:p>
  <w:p w14:paraId="753BE27E" w14:textId="77777777" w:rsidR="003D34B4" w:rsidRDefault="003D34B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80671" w14:textId="2481555F" w:rsidR="003D34B4" w:rsidRDefault="003D34B4" w:rsidP="00075630">
    <w:pPr>
      <w:pStyle w:val="Header"/>
      <w:tabs>
        <w:tab w:val="clear" w:pos="4680"/>
        <w:tab w:val="clear" w:pos="9360"/>
        <w:tab w:val="left" w:pos="9240"/>
      </w:tabs>
    </w:pPr>
    <w:r>
      <w:rPr>
        <w:noProof/>
      </w:rPr>
      <w:drawing>
        <wp:anchor distT="152400" distB="152400" distL="152400" distR="152400" simplePos="0" relativeHeight="251650048" behindDoc="1" locked="0" layoutInCell="1" allowOverlap="1" wp14:anchorId="7C5D83E2" wp14:editId="056318D5">
          <wp:simplePos x="0" y="0"/>
          <wp:positionH relativeFrom="page">
            <wp:posOffset>676894</wp:posOffset>
          </wp:positionH>
          <wp:positionV relativeFrom="page">
            <wp:posOffset>546265</wp:posOffset>
          </wp:positionV>
          <wp:extent cx="6436184" cy="887086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1">
                    <a:extLst/>
                  </a:blip>
                  <a:stretch>
                    <a:fillRect/>
                  </a:stretch>
                </pic:blipFill>
                <pic:spPr>
                  <a:xfrm>
                    <a:off x="0" y="0"/>
                    <a:ext cx="6436184" cy="8870868"/>
                  </a:xfrm>
                  <a:prstGeom prst="rect">
                    <a:avLst/>
                  </a:prstGeom>
                  <a:ln w="12700" cap="flat">
                    <a:noFill/>
                    <a:miter lim="400000"/>
                  </a:ln>
                  <a:effectLst/>
                </pic:spPr>
              </pic:pic>
            </a:graphicData>
          </a:graphic>
        </wp:anchor>
      </w:drawing>
    </w:r>
    <w:r>
      <w:tab/>
    </w:r>
  </w:p>
  <w:p w14:paraId="221BCFDB" w14:textId="77777777" w:rsidR="003D34B4" w:rsidRDefault="003D34B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69484" w14:textId="77777777" w:rsidR="003D34B4" w:rsidRDefault="003D34B4">
    <w:pPr>
      <w:pStyle w:val="Header"/>
    </w:pPr>
  </w:p>
  <w:p w14:paraId="493C614C" w14:textId="77777777" w:rsidR="003D34B4" w:rsidRDefault="003D34B4"/>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9978D" w14:textId="10B4DBDB" w:rsidR="003D34B4" w:rsidRDefault="003D34B4" w:rsidP="00F62651">
    <w:pPr>
      <w:pStyle w:val="Header"/>
      <w:tabs>
        <w:tab w:val="clear" w:pos="4680"/>
        <w:tab w:val="clear" w:pos="9360"/>
        <w:tab w:val="left" w:pos="6940"/>
        <w:tab w:val="left" w:pos="7720"/>
      </w:tabs>
    </w:pPr>
    <w:r>
      <w:rPr>
        <w:noProof/>
      </w:rPr>
      <mc:AlternateContent>
        <mc:Choice Requires="wps">
          <w:drawing>
            <wp:anchor distT="152400" distB="152400" distL="152400" distR="152400" simplePos="0" relativeHeight="251659264" behindDoc="1" locked="0" layoutInCell="1" allowOverlap="1" wp14:anchorId="5D52965A" wp14:editId="2D373476">
              <wp:simplePos x="0" y="0"/>
              <wp:positionH relativeFrom="page">
                <wp:posOffset>3962400</wp:posOffset>
              </wp:positionH>
              <wp:positionV relativeFrom="page">
                <wp:posOffset>114300</wp:posOffset>
              </wp:positionV>
              <wp:extent cx="3648710" cy="685800"/>
              <wp:effectExtent l="0" t="0" r="8890" b="0"/>
              <wp:wrapNone/>
              <wp:docPr id="1073741841" name="officeArt object"/>
              <wp:cNvGraphicFramePr/>
              <a:graphic xmlns:a="http://schemas.openxmlformats.org/drawingml/2006/main">
                <a:graphicData uri="http://schemas.microsoft.com/office/word/2010/wordprocessingShape">
                  <wps:wsp>
                    <wps:cNvSpPr/>
                    <wps:spPr>
                      <a:xfrm>
                        <a:off x="0" y="0"/>
                        <a:ext cx="3648710" cy="685800"/>
                      </a:xfrm>
                      <a:prstGeom prst="rect">
                        <a:avLst/>
                      </a:prstGeom>
                      <a:noFill/>
                      <a:ln w="12700" cap="flat">
                        <a:noFill/>
                        <a:miter lim="400000"/>
                      </a:ln>
                      <a:effectLst/>
                    </wps:spPr>
                    <wps:txbx>
                      <w:txbxContent>
                        <w:p w14:paraId="0828E92C" w14:textId="7E345A76" w:rsidR="003D34B4" w:rsidRPr="00BE27FE" w:rsidRDefault="003D34B4"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3D34B4" w:rsidRDefault="003D34B4">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wps:txbx>
                    <wps:bodyPr wrap="square" lIns="45719" tIns="45719" rIns="45719" bIns="45719" numCol="1" anchor="t">
                      <a:noAutofit/>
                    </wps:bodyPr>
                  </wps:wsp>
                </a:graphicData>
              </a:graphic>
              <wp14:sizeRelV relativeFrom="margin">
                <wp14:pctHeight>0</wp14:pctHeight>
              </wp14:sizeRelV>
            </wp:anchor>
          </w:drawing>
        </mc:Choice>
        <mc:Fallback>
          <w:pict>
            <v:rect id="_x0000_s1027" style="position:absolute;margin-left:312pt;margin-top:9pt;width:287.3pt;height:54pt;z-index:-25165721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" filled="f" stroked="f" strokeweight="1pt">
              <v:stroke miterlimit="4"/>
              <v:textbox inset="45719emu,45719emu,45719emu,45719emu">
                <w:txbxContent>
                  <w:p w14:paraId="0828E92C" w14:textId="7E345A76" w:rsidR="00297761" w:rsidRPr="00BE27FE" w:rsidRDefault="00297761"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297761" w:rsidRDefault="00297761">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v:textbox>
              <w10:wrap anchorx="page" anchory="page"/>
            </v:rect>
          </w:pict>
        </mc:Fallback>
      </mc:AlternateContent>
    </w:r>
    <w:r>
      <w:rPr>
        <w:noProof/>
      </w:rPr>
      <mc:AlternateContent>
        <mc:Choice Requires="wps">
          <w:drawing>
            <wp:anchor distT="152400" distB="152400" distL="152400" distR="152400" simplePos="0" relativeHeight="251653120" behindDoc="1" locked="0" layoutInCell="1" allowOverlap="1" wp14:anchorId="092B4DFC" wp14:editId="5D5B5F50">
              <wp:simplePos x="0" y="0"/>
              <wp:positionH relativeFrom="page">
                <wp:posOffset>-4571</wp:posOffset>
              </wp:positionH>
              <wp:positionV relativeFrom="page">
                <wp:posOffset>709294</wp:posOffset>
              </wp:positionV>
              <wp:extent cx="7781543" cy="0"/>
              <wp:effectExtent l="0" t="0" r="0" b="0"/>
              <wp:wrapNone/>
              <wp:docPr id="1073741839" name="officeArt object"/>
              <wp:cNvGraphicFramePr/>
              <a:graphic xmlns:a="http://schemas.openxmlformats.org/drawingml/2006/main">
                <a:graphicData uri="http://schemas.microsoft.com/office/word/2010/wordprocessingShape">
                  <wps:wsp>
                    <wps:cNvCnPr/>
                    <wps:spPr>
                      <a:xfrm>
                        <a:off x="0" y="0"/>
                        <a:ext cx="7781543" cy="0"/>
                      </a:xfrm>
                      <a:prstGeom prst="line">
                        <a:avLst/>
                      </a:prstGeom>
                      <a:noFill/>
                      <a:ln w="19050" cap="flat">
                        <a:solidFill>
                          <a:srgbClr val="0070C0"/>
                        </a:solidFill>
                        <a:prstDash val="solid"/>
                        <a:bevel/>
                      </a:ln>
                      <a:effectLst/>
                    </wps:spPr>
                    <wps:bodyPr/>
                  </wps:wsp>
                </a:graphicData>
              </a:graphic>
            </wp:anchor>
          </w:drawing>
        </mc:Choice>
        <mc:Fallback>
          <w:pict>
            <v:line id="_x0000_s1035" style="visibility:visible;position:absolute;margin-left:-0.4pt;margin-top:55.8pt;width:612.7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w:drawing>
        <wp:anchor distT="152400" distB="152400" distL="152400" distR="152400" simplePos="0" relativeHeight="251656192" behindDoc="1" locked="0" layoutInCell="1" allowOverlap="1" wp14:anchorId="156464B2" wp14:editId="4777B1F7">
          <wp:simplePos x="0" y="0"/>
          <wp:positionH relativeFrom="page">
            <wp:posOffset>591795</wp:posOffset>
          </wp:positionH>
          <wp:positionV relativeFrom="page">
            <wp:posOffset>194945</wp:posOffset>
          </wp:positionV>
          <wp:extent cx="1179875" cy="490119"/>
          <wp:effectExtent l="0" t="0" r="0" b="0"/>
          <wp:wrapNone/>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5.pdf"/>
                  <pic:cNvPicPr/>
                </pic:nvPicPr>
                <pic:blipFill>
                  <a:blip r:embed="rId1">
                    <a:extLst/>
                  </a:blip>
                  <a:stretch>
                    <a:fillRect/>
                  </a:stretch>
                </pic:blipFill>
                <pic:spPr>
                  <a:xfrm>
                    <a:off x="0" y="0"/>
                    <a:ext cx="1179875" cy="490119"/>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2336" behindDoc="1" locked="0" layoutInCell="1" allowOverlap="1" wp14:anchorId="55F33E80" wp14:editId="6FB1924F">
              <wp:simplePos x="0" y="0"/>
              <wp:positionH relativeFrom="page">
                <wp:posOffset>-1234440</wp:posOffset>
              </wp:positionH>
              <wp:positionV relativeFrom="page">
                <wp:posOffset>25909954</wp:posOffset>
              </wp:positionV>
              <wp:extent cx="10241281" cy="0"/>
              <wp:effectExtent l="0" t="0" r="0" b="0"/>
              <wp:wrapNone/>
              <wp:docPr id="1073741842" name="officeArt object"/>
              <wp:cNvGraphicFramePr/>
              <a:graphic xmlns:a="http://schemas.openxmlformats.org/drawingml/2006/main">
                <a:graphicData uri="http://schemas.microsoft.com/office/word/2010/wordprocessingShape">
                  <wps:wsp>
                    <wps:cNvCnPr/>
                    <wps:spPr>
                      <a:xfrm>
                        <a:off x="0" y="0"/>
                        <a:ext cx="10241281" cy="0"/>
                      </a:xfrm>
                      <a:prstGeom prst="line">
                        <a:avLst/>
                      </a:prstGeom>
                      <a:noFill/>
                      <a:ln w="19050" cap="flat">
                        <a:solidFill>
                          <a:srgbClr val="0070C0"/>
                        </a:solidFill>
                        <a:prstDash val="solid"/>
                        <a:bevel/>
                      </a:ln>
                      <a:effectLst/>
                    </wps:spPr>
                    <wps:bodyPr/>
                  </wps:wsp>
                </a:graphicData>
              </a:graphic>
            </wp:anchor>
          </w:drawing>
        </mc:Choice>
        <mc:Fallback>
          <w:pict>
            <v:line id="_x0000_s1037" style="visibility:visible;position:absolute;margin-left:-97.2pt;margin-top:2040.2pt;width:806.4pt;height:0.0pt;z-index:-251655168;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5408" behindDoc="1" locked="0" layoutInCell="1" allowOverlap="1" wp14:anchorId="0A46CA6D" wp14:editId="58D07676">
              <wp:simplePos x="0" y="0"/>
              <wp:positionH relativeFrom="page">
                <wp:posOffset>2003293</wp:posOffset>
              </wp:positionH>
              <wp:positionV relativeFrom="page">
                <wp:posOffset>25956894</wp:posOffset>
              </wp:positionV>
              <wp:extent cx="1510666" cy="255271"/>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510666" cy="255271"/>
                      </a:xfrm>
                      <a:prstGeom prst="rect">
                        <a:avLst/>
                      </a:prstGeom>
                      <a:noFill/>
                      <a:ln w="12700" cap="flat">
                        <a:noFill/>
                        <a:miter lim="400000"/>
                      </a:ln>
                      <a:effectLst/>
                    </wps:spPr>
                    <wps:bodyPr/>
                  </wps:wsp>
                </a:graphicData>
              </a:graphic>
            </wp:anchor>
          </w:drawing>
        </mc:Choice>
        <mc:Fallback>
          <w:pict>
            <v:rect id="_x0000_s1038" style="visibility:visible;position:absolute;margin-left:157.7pt;margin-top:2043.8pt;width:119.0pt;height:20.1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tab/>
    </w:r>
  </w:p>
  <w:p w14:paraId="3307DFCE" w14:textId="77777777" w:rsidR="003D34B4" w:rsidRDefault="003D34B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2A70"/>
    <w:multiLevelType w:val="multilevel"/>
    <w:tmpl w:val="96305048"/>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FA60FA5"/>
    <w:multiLevelType w:val="hybridMultilevel"/>
    <w:tmpl w:val="5A60AAA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rPr>
        <w:rFonts w:hint="default"/>
      </w:rPr>
    </w:lvl>
    <w:lvl w:ilvl="2" w:tplc="6DA4A926">
      <w:start w:val="1"/>
      <w:numFmt w:val="bullet"/>
      <w:lvlText w:val="-"/>
      <w:lvlJc w:val="left"/>
      <w:pPr>
        <w:ind w:left="2412" w:hanging="360"/>
      </w:pPr>
      <w:rPr>
        <w:rFonts w:ascii="Calibri" w:eastAsia="Calibri" w:hAnsi="Calibri" w:cs="Calibri" w:hint="default"/>
      </w:r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CD6E6932">
      <w:start w:val="1"/>
      <w:numFmt w:val="bullet"/>
      <w:lvlText w:val=""/>
      <w:lvlJc w:val="left"/>
      <w:pPr>
        <w:ind w:left="4572" w:hanging="360"/>
      </w:pPr>
      <w:rPr>
        <w:rFonts w:ascii="Symbol" w:eastAsia="Calibri" w:hAnsi="Symbol" w:cs="Calibri" w:hint="default"/>
      </w:rPr>
    </w:lvl>
    <w:lvl w:ilvl="6" w:tplc="74904294">
      <w:start w:val="1"/>
      <w:numFmt w:val="decimal"/>
      <w:lvlText w:val="%7)"/>
      <w:lvlJc w:val="left"/>
      <w:pPr>
        <w:ind w:left="5112" w:hanging="360"/>
      </w:pPr>
      <w:rPr>
        <w:rFonts w:hint="default"/>
      </w:r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0996B97"/>
    <w:multiLevelType w:val="multilevel"/>
    <w:tmpl w:val="99503134"/>
    <w:styleLink w:val="List41"/>
    <w:lvl w:ilvl="0">
      <w:numFmt w:val="bullet"/>
      <w:lvlText w:val="•"/>
      <w:lvlJc w:val="left"/>
      <w:pPr>
        <w:tabs>
          <w:tab w:val="num" w:pos="360"/>
        </w:tabs>
        <w:ind w:left="360" w:hanging="36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3">
    <w:nsid w:val="1B0A0CC0"/>
    <w:multiLevelType w:val="hybridMultilevel"/>
    <w:tmpl w:val="89DC4856"/>
    <w:lvl w:ilvl="0" w:tplc="D6E2297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2A1A"/>
    <w:multiLevelType w:val="hybridMultilevel"/>
    <w:tmpl w:val="E6D288A0"/>
    <w:lvl w:ilvl="0" w:tplc="1C0A0E92">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6658"/>
    <w:multiLevelType w:val="multilevel"/>
    <w:tmpl w:val="336C320E"/>
    <w:styleLink w:val="List31"/>
    <w:lvl w:ilvl="0">
      <w:numFmt w:val="bullet"/>
      <w:lvlText w:val="•"/>
      <w:lvlJc w:val="left"/>
      <w:pPr>
        <w:tabs>
          <w:tab w:val="num" w:pos="360"/>
        </w:tabs>
        <w:ind w:left="360" w:hanging="360"/>
      </w:pPr>
      <w:rPr>
        <w:rFonts w:ascii="Arial" w:eastAsia="Arial" w:hAnsi="Arial" w:cs="Arial"/>
        <w:caps w:val="0"/>
        <w:smallCaps w:val="0"/>
        <w:strike w:val="0"/>
        <w:dstrike w:val="0"/>
        <w:outline w:val="0"/>
        <w:color w:val="1F497D"/>
        <w:spacing w:val="0"/>
        <w:kern w:val="0"/>
        <w:position w:val="0"/>
        <w:sz w:val="18"/>
        <w:szCs w:val="18"/>
        <w:u w:val="none" w:color="000000"/>
        <w:vertAlign w:val="baseline"/>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abstractNum>
  <w:abstractNum w:abstractNumId="6">
    <w:nsid w:val="2C545482"/>
    <w:multiLevelType w:val="hybridMultilevel"/>
    <w:tmpl w:val="92D6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74C1"/>
    <w:multiLevelType w:val="hybridMultilevel"/>
    <w:tmpl w:val="E5046DD8"/>
    <w:lvl w:ilvl="0" w:tplc="A302ECBA">
      <w:start w:val="1"/>
      <w:numFmt w:val="decimal"/>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37A81"/>
    <w:multiLevelType w:val="hybridMultilevel"/>
    <w:tmpl w:val="FB30127C"/>
    <w:lvl w:ilvl="0" w:tplc="5BCC3A64">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4F055F"/>
    <w:multiLevelType w:val="multilevel"/>
    <w:tmpl w:val="62BAD8FC"/>
    <w:styleLink w:val="Dash"/>
    <w:lvl w:ilvl="0">
      <w:numFmt w:val="bullet"/>
      <w:lvlText w:val="-"/>
      <w:lvlJc w:val="left"/>
      <w:rPr>
        <w:rFonts w:ascii="Calibri" w:eastAsia="Calibri" w:hAnsi="Calibri" w:cs="Calibri"/>
        <w:i w:val="0"/>
        <w:iCs w:val="0"/>
        <w:color w:val="1F497D"/>
        <w:position w:val="4"/>
        <w:u w:color="000000"/>
      </w:rPr>
    </w:lvl>
    <w:lvl w:ilvl="1">
      <w:start w:val="1"/>
      <w:numFmt w:val="bullet"/>
      <w:lvlText w:val="-"/>
      <w:lvlJc w:val="left"/>
      <w:rPr>
        <w:rFonts w:ascii="Trebuchet MS" w:eastAsia="Trebuchet MS" w:hAnsi="Trebuchet MS" w:cs="Trebuchet MS"/>
        <w:i/>
        <w:iCs/>
        <w:color w:val="1F497D"/>
        <w:position w:val="4"/>
        <w:u w:color="1F497D"/>
      </w:rPr>
    </w:lvl>
    <w:lvl w:ilvl="2">
      <w:start w:val="1"/>
      <w:numFmt w:val="bullet"/>
      <w:lvlText w:val="-"/>
      <w:lvlJc w:val="left"/>
      <w:rPr>
        <w:rFonts w:ascii="Trebuchet MS" w:eastAsia="Trebuchet MS" w:hAnsi="Trebuchet MS" w:cs="Trebuchet MS"/>
        <w:i/>
        <w:iCs/>
        <w:color w:val="1F497D"/>
        <w:position w:val="4"/>
        <w:u w:color="1F497D"/>
      </w:rPr>
    </w:lvl>
    <w:lvl w:ilvl="3">
      <w:start w:val="1"/>
      <w:numFmt w:val="bullet"/>
      <w:lvlText w:val="-"/>
      <w:lvlJc w:val="left"/>
      <w:rPr>
        <w:rFonts w:ascii="Trebuchet MS" w:eastAsia="Trebuchet MS" w:hAnsi="Trebuchet MS" w:cs="Trebuchet MS"/>
        <w:i/>
        <w:iCs/>
        <w:color w:val="1F497D"/>
        <w:position w:val="4"/>
        <w:u w:color="1F497D"/>
      </w:rPr>
    </w:lvl>
    <w:lvl w:ilvl="4">
      <w:start w:val="1"/>
      <w:numFmt w:val="bullet"/>
      <w:lvlText w:val="-"/>
      <w:lvlJc w:val="left"/>
      <w:rPr>
        <w:rFonts w:ascii="Trebuchet MS" w:eastAsia="Trebuchet MS" w:hAnsi="Trebuchet MS" w:cs="Trebuchet MS"/>
        <w:i/>
        <w:iCs/>
        <w:color w:val="1F497D"/>
        <w:position w:val="4"/>
        <w:u w:color="1F497D"/>
      </w:rPr>
    </w:lvl>
    <w:lvl w:ilvl="5">
      <w:start w:val="1"/>
      <w:numFmt w:val="bullet"/>
      <w:lvlText w:val="-"/>
      <w:lvlJc w:val="left"/>
      <w:rPr>
        <w:rFonts w:ascii="Trebuchet MS" w:eastAsia="Trebuchet MS" w:hAnsi="Trebuchet MS" w:cs="Trebuchet MS"/>
        <w:i/>
        <w:iCs/>
        <w:color w:val="1F497D"/>
        <w:position w:val="4"/>
        <w:u w:color="1F497D"/>
      </w:rPr>
    </w:lvl>
    <w:lvl w:ilvl="6">
      <w:start w:val="1"/>
      <w:numFmt w:val="bullet"/>
      <w:lvlText w:val="-"/>
      <w:lvlJc w:val="left"/>
      <w:rPr>
        <w:rFonts w:ascii="Trebuchet MS" w:eastAsia="Trebuchet MS" w:hAnsi="Trebuchet MS" w:cs="Trebuchet MS"/>
        <w:i/>
        <w:iCs/>
        <w:color w:val="1F497D"/>
        <w:position w:val="4"/>
        <w:u w:color="1F497D"/>
      </w:rPr>
    </w:lvl>
    <w:lvl w:ilvl="7">
      <w:start w:val="1"/>
      <w:numFmt w:val="bullet"/>
      <w:lvlText w:val="-"/>
      <w:lvlJc w:val="left"/>
      <w:rPr>
        <w:rFonts w:ascii="Trebuchet MS" w:eastAsia="Trebuchet MS" w:hAnsi="Trebuchet MS" w:cs="Trebuchet MS"/>
        <w:i/>
        <w:iCs/>
        <w:color w:val="1F497D"/>
        <w:position w:val="4"/>
        <w:u w:color="1F497D"/>
      </w:rPr>
    </w:lvl>
    <w:lvl w:ilvl="8">
      <w:start w:val="1"/>
      <w:numFmt w:val="bullet"/>
      <w:lvlText w:val="-"/>
      <w:lvlJc w:val="left"/>
      <w:rPr>
        <w:rFonts w:ascii="Trebuchet MS" w:eastAsia="Trebuchet MS" w:hAnsi="Trebuchet MS" w:cs="Trebuchet MS"/>
        <w:i/>
        <w:iCs/>
        <w:color w:val="1F497D"/>
        <w:position w:val="4"/>
        <w:u w:color="1F497D"/>
      </w:rPr>
    </w:lvl>
  </w:abstractNum>
  <w:abstractNum w:abstractNumId="10">
    <w:nsid w:val="459655B6"/>
    <w:multiLevelType w:val="hybridMultilevel"/>
    <w:tmpl w:val="C484B0AE"/>
    <w:lvl w:ilvl="0" w:tplc="BDCA7F00">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CF39F4"/>
    <w:multiLevelType w:val="multilevel"/>
    <w:tmpl w:val="17D6DB06"/>
    <w:styleLink w:val="ImportedStyle1"/>
    <w:lvl w:ilvl="0">
      <w:start w:val="12"/>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2">
    <w:nsid w:val="4B9F5071"/>
    <w:multiLevelType w:val="multilevel"/>
    <w:tmpl w:val="9E4C3B60"/>
    <w:styleLink w:val="List6"/>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13">
    <w:nsid w:val="4CE231FA"/>
    <w:multiLevelType w:val="multilevel"/>
    <w:tmpl w:val="0F9655A2"/>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nsid w:val="4DA7400B"/>
    <w:multiLevelType w:val="multilevel"/>
    <w:tmpl w:val="351E39F8"/>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nsid w:val="537D29CC"/>
    <w:multiLevelType w:val="hybridMultilevel"/>
    <w:tmpl w:val="7F5A0F7C"/>
    <w:lvl w:ilvl="0" w:tplc="04090011">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532DF"/>
    <w:multiLevelType w:val="multilevel"/>
    <w:tmpl w:val="83C0D066"/>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55F270F2"/>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E11C2D"/>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52ACB"/>
    <w:multiLevelType w:val="hybridMultilevel"/>
    <w:tmpl w:val="7B24B95E"/>
    <w:lvl w:ilvl="0" w:tplc="4CC468D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624C483F"/>
    <w:multiLevelType w:val="multilevel"/>
    <w:tmpl w:val="B7BAF98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D800CA7"/>
    <w:multiLevelType w:val="multilevel"/>
    <w:tmpl w:val="4EF44966"/>
    <w:styleLink w:val="List51"/>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22">
    <w:nsid w:val="77024F0B"/>
    <w:multiLevelType w:val="multilevel"/>
    <w:tmpl w:val="510494AA"/>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23">
    <w:nsid w:val="7A5D08A4"/>
    <w:multiLevelType w:val="hybridMultilevel"/>
    <w:tmpl w:val="1E621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37F0F"/>
    <w:multiLevelType w:val="multilevel"/>
    <w:tmpl w:val="67F23CD6"/>
    <w:styleLink w:val="List21"/>
    <w:lvl w:ilvl="0">
      <w:numFmt w:val="bullet"/>
      <w:lvlText w:val="•"/>
      <w:lvlJc w:val="left"/>
      <w:pPr>
        <w:tabs>
          <w:tab w:val="num" w:pos="360"/>
        </w:tabs>
        <w:ind w:left="360" w:hanging="360"/>
      </w:pPr>
      <w:rPr>
        <w:caps/>
        <w:color w:val="1F497D"/>
        <w:position w:val="0"/>
        <w:sz w:val="20"/>
        <w:szCs w:val="20"/>
        <w:u w:color="1F497D"/>
      </w:rPr>
    </w:lvl>
    <w:lvl w:ilvl="1">
      <w:start w:val="1"/>
      <w:numFmt w:val="bullet"/>
      <w:lvlText w:val="o"/>
      <w:lvlJc w:val="left"/>
      <w:pPr>
        <w:tabs>
          <w:tab w:val="num" w:pos="1224"/>
        </w:tabs>
        <w:ind w:left="1224" w:hanging="504"/>
      </w:pPr>
      <w:rPr>
        <w:caps/>
        <w:color w:val="1F497D"/>
        <w:position w:val="0"/>
        <w:sz w:val="28"/>
        <w:szCs w:val="28"/>
        <w:u w:color="1F497D"/>
      </w:rPr>
    </w:lvl>
    <w:lvl w:ilvl="2">
      <w:start w:val="1"/>
      <w:numFmt w:val="bullet"/>
      <w:lvlText w:val="▪"/>
      <w:lvlJc w:val="left"/>
      <w:pPr>
        <w:tabs>
          <w:tab w:val="num" w:pos="1944"/>
        </w:tabs>
        <w:ind w:left="1944" w:hanging="504"/>
      </w:pPr>
      <w:rPr>
        <w:caps/>
        <w:color w:val="1F497D"/>
        <w:position w:val="0"/>
        <w:sz w:val="28"/>
        <w:szCs w:val="28"/>
        <w:u w:color="1F497D"/>
      </w:rPr>
    </w:lvl>
    <w:lvl w:ilvl="3">
      <w:start w:val="1"/>
      <w:numFmt w:val="bullet"/>
      <w:lvlText w:val="•"/>
      <w:lvlJc w:val="left"/>
      <w:pPr>
        <w:tabs>
          <w:tab w:val="num" w:pos="2664"/>
        </w:tabs>
        <w:ind w:left="2664" w:hanging="504"/>
      </w:pPr>
      <w:rPr>
        <w:caps/>
        <w:color w:val="1F497D"/>
        <w:position w:val="0"/>
        <w:sz w:val="28"/>
        <w:szCs w:val="28"/>
        <w:u w:color="1F497D"/>
      </w:rPr>
    </w:lvl>
    <w:lvl w:ilvl="4">
      <w:start w:val="1"/>
      <w:numFmt w:val="bullet"/>
      <w:lvlText w:val="o"/>
      <w:lvlJc w:val="left"/>
      <w:pPr>
        <w:tabs>
          <w:tab w:val="num" w:pos="3384"/>
        </w:tabs>
        <w:ind w:left="3384" w:hanging="504"/>
      </w:pPr>
      <w:rPr>
        <w:caps/>
        <w:color w:val="1F497D"/>
        <w:position w:val="0"/>
        <w:sz w:val="28"/>
        <w:szCs w:val="28"/>
        <w:u w:color="1F497D"/>
      </w:rPr>
    </w:lvl>
    <w:lvl w:ilvl="5">
      <w:start w:val="1"/>
      <w:numFmt w:val="bullet"/>
      <w:lvlText w:val="▪"/>
      <w:lvlJc w:val="left"/>
      <w:pPr>
        <w:tabs>
          <w:tab w:val="num" w:pos="4104"/>
        </w:tabs>
        <w:ind w:left="4104" w:hanging="504"/>
      </w:pPr>
      <w:rPr>
        <w:caps/>
        <w:color w:val="1F497D"/>
        <w:position w:val="0"/>
        <w:sz w:val="28"/>
        <w:szCs w:val="28"/>
        <w:u w:color="1F497D"/>
      </w:rPr>
    </w:lvl>
    <w:lvl w:ilvl="6">
      <w:start w:val="1"/>
      <w:numFmt w:val="bullet"/>
      <w:lvlText w:val="•"/>
      <w:lvlJc w:val="left"/>
      <w:pPr>
        <w:tabs>
          <w:tab w:val="num" w:pos="4824"/>
        </w:tabs>
        <w:ind w:left="4824" w:hanging="504"/>
      </w:pPr>
      <w:rPr>
        <w:caps/>
        <w:color w:val="1F497D"/>
        <w:position w:val="0"/>
        <w:sz w:val="28"/>
        <w:szCs w:val="28"/>
        <w:u w:color="1F497D"/>
      </w:rPr>
    </w:lvl>
    <w:lvl w:ilvl="7">
      <w:start w:val="1"/>
      <w:numFmt w:val="bullet"/>
      <w:lvlText w:val="o"/>
      <w:lvlJc w:val="left"/>
      <w:pPr>
        <w:tabs>
          <w:tab w:val="num" w:pos="5544"/>
        </w:tabs>
        <w:ind w:left="5544" w:hanging="504"/>
      </w:pPr>
      <w:rPr>
        <w:caps/>
        <w:color w:val="1F497D"/>
        <w:position w:val="0"/>
        <w:sz w:val="28"/>
        <w:szCs w:val="28"/>
        <w:u w:color="1F497D"/>
      </w:rPr>
    </w:lvl>
    <w:lvl w:ilvl="8">
      <w:start w:val="1"/>
      <w:numFmt w:val="bullet"/>
      <w:lvlText w:val="▪"/>
      <w:lvlJc w:val="left"/>
      <w:pPr>
        <w:tabs>
          <w:tab w:val="num" w:pos="6264"/>
        </w:tabs>
        <w:ind w:left="6264" w:hanging="504"/>
      </w:pPr>
      <w:rPr>
        <w:caps/>
        <w:color w:val="1F497D"/>
        <w:position w:val="0"/>
        <w:sz w:val="28"/>
        <w:szCs w:val="28"/>
        <w:u w:color="1F497D"/>
      </w:rPr>
    </w:lvl>
  </w:abstractNum>
  <w:num w:numId="1">
    <w:abstractNumId w:val="20"/>
  </w:num>
  <w:num w:numId="2">
    <w:abstractNumId w:val="16"/>
  </w:num>
  <w:num w:numId="3">
    <w:abstractNumId w:val="0"/>
  </w:num>
  <w:num w:numId="4">
    <w:abstractNumId w:val="24"/>
  </w:num>
  <w:num w:numId="5">
    <w:abstractNumId w:val="5"/>
  </w:num>
  <w:num w:numId="6">
    <w:abstractNumId w:val="2"/>
  </w:num>
  <w:num w:numId="7">
    <w:abstractNumId w:val="9"/>
  </w:num>
  <w:num w:numId="8">
    <w:abstractNumId w:val="13"/>
  </w:num>
  <w:num w:numId="9">
    <w:abstractNumId w:val="21"/>
  </w:num>
  <w:num w:numId="10">
    <w:abstractNumId w:val="12"/>
  </w:num>
  <w:num w:numId="11">
    <w:abstractNumId w:val="22"/>
  </w:num>
  <w:num w:numId="12">
    <w:abstractNumId w:val="14"/>
  </w:num>
  <w:num w:numId="13">
    <w:abstractNumId w:val="11"/>
  </w:num>
  <w:num w:numId="14">
    <w:abstractNumId w:val="1"/>
  </w:num>
  <w:num w:numId="15">
    <w:abstractNumId w:val="19"/>
  </w:num>
  <w:num w:numId="16">
    <w:abstractNumId w:val="15"/>
  </w:num>
  <w:num w:numId="17">
    <w:abstractNumId w:val="3"/>
  </w:num>
  <w:num w:numId="18">
    <w:abstractNumId w:val="8"/>
  </w:num>
  <w:num w:numId="19">
    <w:abstractNumId w:val="10"/>
  </w:num>
  <w:num w:numId="20">
    <w:abstractNumId w:val="7"/>
  </w:num>
  <w:num w:numId="21">
    <w:abstractNumId w:val="4"/>
  </w:num>
  <w:num w:numId="22">
    <w:abstractNumId w:val="6"/>
  </w:num>
  <w:num w:numId="23">
    <w:abstractNumId w:val="18"/>
  </w:num>
  <w:num w:numId="24">
    <w:abstractNumId w:val="23"/>
  </w:num>
  <w:num w:numId="2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640FBB"/>
    <w:rsid w:val="000042A9"/>
    <w:rsid w:val="00005B56"/>
    <w:rsid w:val="000100D1"/>
    <w:rsid w:val="00017AE5"/>
    <w:rsid w:val="00031DC0"/>
    <w:rsid w:val="00055C07"/>
    <w:rsid w:val="00070E72"/>
    <w:rsid w:val="00075630"/>
    <w:rsid w:val="0007662F"/>
    <w:rsid w:val="0007780D"/>
    <w:rsid w:val="00081D84"/>
    <w:rsid w:val="000864C3"/>
    <w:rsid w:val="00094884"/>
    <w:rsid w:val="000978B4"/>
    <w:rsid w:val="000A236E"/>
    <w:rsid w:val="000B1C76"/>
    <w:rsid w:val="000C35A5"/>
    <w:rsid w:val="000E4C67"/>
    <w:rsid w:val="000F353B"/>
    <w:rsid w:val="00113697"/>
    <w:rsid w:val="00143BCC"/>
    <w:rsid w:val="00143EB0"/>
    <w:rsid w:val="00144B97"/>
    <w:rsid w:val="001565AC"/>
    <w:rsid w:val="00166A27"/>
    <w:rsid w:val="00176FA9"/>
    <w:rsid w:val="00181C1C"/>
    <w:rsid w:val="00184A56"/>
    <w:rsid w:val="001B11CD"/>
    <w:rsid w:val="001C3086"/>
    <w:rsid w:val="001C4273"/>
    <w:rsid w:val="0020094E"/>
    <w:rsid w:val="002105DC"/>
    <w:rsid w:val="0022031B"/>
    <w:rsid w:val="00225E14"/>
    <w:rsid w:val="002336CB"/>
    <w:rsid w:val="002342E8"/>
    <w:rsid w:val="0023555D"/>
    <w:rsid w:val="00237C3E"/>
    <w:rsid w:val="0024460E"/>
    <w:rsid w:val="00253CD2"/>
    <w:rsid w:val="0026174B"/>
    <w:rsid w:val="00275F7F"/>
    <w:rsid w:val="00281C71"/>
    <w:rsid w:val="0028516E"/>
    <w:rsid w:val="0028629F"/>
    <w:rsid w:val="00286C5F"/>
    <w:rsid w:val="002917EC"/>
    <w:rsid w:val="00297761"/>
    <w:rsid w:val="002A46DD"/>
    <w:rsid w:val="002B5C7D"/>
    <w:rsid w:val="002C26F2"/>
    <w:rsid w:val="002C2CA5"/>
    <w:rsid w:val="002C7AF7"/>
    <w:rsid w:val="002D46DE"/>
    <w:rsid w:val="00300485"/>
    <w:rsid w:val="0030355F"/>
    <w:rsid w:val="00311B96"/>
    <w:rsid w:val="0031428A"/>
    <w:rsid w:val="003450DC"/>
    <w:rsid w:val="003515A2"/>
    <w:rsid w:val="003620AD"/>
    <w:rsid w:val="00373406"/>
    <w:rsid w:val="00390D36"/>
    <w:rsid w:val="003A013B"/>
    <w:rsid w:val="003A5997"/>
    <w:rsid w:val="003B2636"/>
    <w:rsid w:val="003B62A1"/>
    <w:rsid w:val="003B74BF"/>
    <w:rsid w:val="003C3126"/>
    <w:rsid w:val="003C5334"/>
    <w:rsid w:val="003C7FB6"/>
    <w:rsid w:val="003D2981"/>
    <w:rsid w:val="003D34B4"/>
    <w:rsid w:val="003D5E53"/>
    <w:rsid w:val="003E0A8F"/>
    <w:rsid w:val="00403CD2"/>
    <w:rsid w:val="0041772C"/>
    <w:rsid w:val="00420997"/>
    <w:rsid w:val="00452C40"/>
    <w:rsid w:val="00492F9D"/>
    <w:rsid w:val="004A6224"/>
    <w:rsid w:val="004B416F"/>
    <w:rsid w:val="004B60C7"/>
    <w:rsid w:val="004C580C"/>
    <w:rsid w:val="005108A0"/>
    <w:rsid w:val="005339E9"/>
    <w:rsid w:val="005359B9"/>
    <w:rsid w:val="00541544"/>
    <w:rsid w:val="0057062D"/>
    <w:rsid w:val="005718F7"/>
    <w:rsid w:val="0058015E"/>
    <w:rsid w:val="0059303F"/>
    <w:rsid w:val="00593AB3"/>
    <w:rsid w:val="005942F3"/>
    <w:rsid w:val="005B5DA5"/>
    <w:rsid w:val="005C3395"/>
    <w:rsid w:val="005D4E4B"/>
    <w:rsid w:val="005E105E"/>
    <w:rsid w:val="005E108A"/>
    <w:rsid w:val="005E1298"/>
    <w:rsid w:val="005E1DFE"/>
    <w:rsid w:val="005E7D5B"/>
    <w:rsid w:val="005F731D"/>
    <w:rsid w:val="00610D55"/>
    <w:rsid w:val="0063424A"/>
    <w:rsid w:val="00640CE0"/>
    <w:rsid w:val="00640FBB"/>
    <w:rsid w:val="006525A1"/>
    <w:rsid w:val="00654A90"/>
    <w:rsid w:val="006554C6"/>
    <w:rsid w:val="006564C7"/>
    <w:rsid w:val="00656A80"/>
    <w:rsid w:val="00657FCF"/>
    <w:rsid w:val="006638AB"/>
    <w:rsid w:val="0066638F"/>
    <w:rsid w:val="00671A36"/>
    <w:rsid w:val="00674432"/>
    <w:rsid w:val="00682A2A"/>
    <w:rsid w:val="00697245"/>
    <w:rsid w:val="006A3717"/>
    <w:rsid w:val="006C7A68"/>
    <w:rsid w:val="006E5BF1"/>
    <w:rsid w:val="006F06C6"/>
    <w:rsid w:val="00711A48"/>
    <w:rsid w:val="00731A31"/>
    <w:rsid w:val="00765FED"/>
    <w:rsid w:val="00770562"/>
    <w:rsid w:val="007808A7"/>
    <w:rsid w:val="007810FC"/>
    <w:rsid w:val="00793FA5"/>
    <w:rsid w:val="007B4507"/>
    <w:rsid w:val="007D382D"/>
    <w:rsid w:val="007F1631"/>
    <w:rsid w:val="00802EEA"/>
    <w:rsid w:val="00803768"/>
    <w:rsid w:val="008041F6"/>
    <w:rsid w:val="0080506C"/>
    <w:rsid w:val="0080691D"/>
    <w:rsid w:val="00825E61"/>
    <w:rsid w:val="0082613F"/>
    <w:rsid w:val="0082643C"/>
    <w:rsid w:val="00832D88"/>
    <w:rsid w:val="00833264"/>
    <w:rsid w:val="00837F81"/>
    <w:rsid w:val="00843B75"/>
    <w:rsid w:val="008510EB"/>
    <w:rsid w:val="00867A53"/>
    <w:rsid w:val="00874168"/>
    <w:rsid w:val="00882DA6"/>
    <w:rsid w:val="008841F0"/>
    <w:rsid w:val="008934C1"/>
    <w:rsid w:val="008B25ED"/>
    <w:rsid w:val="008C3EFF"/>
    <w:rsid w:val="008E080D"/>
    <w:rsid w:val="008E1FA1"/>
    <w:rsid w:val="008E6F87"/>
    <w:rsid w:val="008F5C83"/>
    <w:rsid w:val="009033F6"/>
    <w:rsid w:val="00914AAA"/>
    <w:rsid w:val="00916E87"/>
    <w:rsid w:val="009212E4"/>
    <w:rsid w:val="0092161B"/>
    <w:rsid w:val="009324B0"/>
    <w:rsid w:val="00934A2F"/>
    <w:rsid w:val="00950D7B"/>
    <w:rsid w:val="00951886"/>
    <w:rsid w:val="0095607A"/>
    <w:rsid w:val="00965718"/>
    <w:rsid w:val="00991E24"/>
    <w:rsid w:val="009A3A43"/>
    <w:rsid w:val="009D6223"/>
    <w:rsid w:val="009E61C0"/>
    <w:rsid w:val="009F2AAA"/>
    <w:rsid w:val="009F2B54"/>
    <w:rsid w:val="009F4C55"/>
    <w:rsid w:val="00A13E81"/>
    <w:rsid w:val="00A35319"/>
    <w:rsid w:val="00A356B9"/>
    <w:rsid w:val="00A35832"/>
    <w:rsid w:val="00A45A64"/>
    <w:rsid w:val="00A546E6"/>
    <w:rsid w:val="00A573F7"/>
    <w:rsid w:val="00A614A7"/>
    <w:rsid w:val="00A66D01"/>
    <w:rsid w:val="00A83997"/>
    <w:rsid w:val="00AA3AB9"/>
    <w:rsid w:val="00AA7E2F"/>
    <w:rsid w:val="00AB3E40"/>
    <w:rsid w:val="00AC1D23"/>
    <w:rsid w:val="00AC6BE0"/>
    <w:rsid w:val="00AC7940"/>
    <w:rsid w:val="00AE2165"/>
    <w:rsid w:val="00B1396C"/>
    <w:rsid w:val="00B27473"/>
    <w:rsid w:val="00B27BEC"/>
    <w:rsid w:val="00B46E26"/>
    <w:rsid w:val="00B500A4"/>
    <w:rsid w:val="00B801EA"/>
    <w:rsid w:val="00B86DBA"/>
    <w:rsid w:val="00B9211A"/>
    <w:rsid w:val="00B95259"/>
    <w:rsid w:val="00BB2942"/>
    <w:rsid w:val="00BD1FB8"/>
    <w:rsid w:val="00BD61F8"/>
    <w:rsid w:val="00BD6C8B"/>
    <w:rsid w:val="00BE27FE"/>
    <w:rsid w:val="00BF0349"/>
    <w:rsid w:val="00C11717"/>
    <w:rsid w:val="00C500D7"/>
    <w:rsid w:val="00C74062"/>
    <w:rsid w:val="00C826A0"/>
    <w:rsid w:val="00C8765B"/>
    <w:rsid w:val="00C94A14"/>
    <w:rsid w:val="00C97705"/>
    <w:rsid w:val="00CC6E80"/>
    <w:rsid w:val="00CD55A9"/>
    <w:rsid w:val="00CD5D87"/>
    <w:rsid w:val="00CD6DF0"/>
    <w:rsid w:val="00CE011D"/>
    <w:rsid w:val="00CE5098"/>
    <w:rsid w:val="00CE6405"/>
    <w:rsid w:val="00D02245"/>
    <w:rsid w:val="00D07C02"/>
    <w:rsid w:val="00D160B9"/>
    <w:rsid w:val="00D22CED"/>
    <w:rsid w:val="00D24AE2"/>
    <w:rsid w:val="00D53D5F"/>
    <w:rsid w:val="00D65804"/>
    <w:rsid w:val="00D863C9"/>
    <w:rsid w:val="00D86921"/>
    <w:rsid w:val="00D87329"/>
    <w:rsid w:val="00DA76C1"/>
    <w:rsid w:val="00DC4C54"/>
    <w:rsid w:val="00DD3CD2"/>
    <w:rsid w:val="00E02CDA"/>
    <w:rsid w:val="00E16859"/>
    <w:rsid w:val="00E21269"/>
    <w:rsid w:val="00E301F0"/>
    <w:rsid w:val="00E41DD3"/>
    <w:rsid w:val="00E461E7"/>
    <w:rsid w:val="00E548BD"/>
    <w:rsid w:val="00E668F0"/>
    <w:rsid w:val="00E83563"/>
    <w:rsid w:val="00E95559"/>
    <w:rsid w:val="00EA0B36"/>
    <w:rsid w:val="00EA2870"/>
    <w:rsid w:val="00EA5D00"/>
    <w:rsid w:val="00EB3829"/>
    <w:rsid w:val="00EC1E33"/>
    <w:rsid w:val="00EC6ED5"/>
    <w:rsid w:val="00F20D2F"/>
    <w:rsid w:val="00F36FA9"/>
    <w:rsid w:val="00F377B7"/>
    <w:rsid w:val="00F458B5"/>
    <w:rsid w:val="00F54F00"/>
    <w:rsid w:val="00F62651"/>
    <w:rsid w:val="00F627D6"/>
    <w:rsid w:val="00F700F6"/>
    <w:rsid w:val="00FC5767"/>
    <w:rsid w:val="00FF0798"/>
    <w:rsid w:val="00FF74A8"/>
    <w:rsid w:val="00FF7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CA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07/relationships/diagramDrawing" Target="diagrams/drawing1.xml"/><Relationship Id="rId21" Type="http://schemas.openxmlformats.org/officeDocument/2006/relationships/diagramData" Target="diagrams/data2.xml"/><Relationship Id="rId22" Type="http://schemas.openxmlformats.org/officeDocument/2006/relationships/diagramLayout" Target="diagrams/layout2.xml"/><Relationship Id="rId23" Type="http://schemas.openxmlformats.org/officeDocument/2006/relationships/diagramQuickStyle" Target="diagrams/quickStyle2.xml"/><Relationship Id="rId24" Type="http://schemas.openxmlformats.org/officeDocument/2006/relationships/diagramColors" Target="diagrams/colors2.xml"/><Relationship Id="rId25" Type="http://schemas.microsoft.com/office/2007/relationships/diagramDrawing" Target="diagrams/drawing2.xml"/><Relationship Id="rId26" Type="http://schemas.openxmlformats.org/officeDocument/2006/relationships/hyperlink" Target="http://docs.gigaspaces.com/xap97/" TargetMode="Externa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4115E2-0377-9648-9B61-C852E5F4B268}" type="doc">
      <dgm:prSet loTypeId="urn:microsoft.com/office/officeart/2005/8/layout/process1" loCatId="" qsTypeId="urn:microsoft.com/office/officeart/2005/8/quickstyle/3D1" qsCatId="3D" csTypeId="urn:microsoft.com/office/officeart/2005/8/colors/accent1_2" csCatId="accent1" phldr="1"/>
      <dgm:spPr/>
    </dgm:pt>
    <dgm:pt modelId="{2BBAD698-3699-6842-9459-A1B5752E382B}">
      <dgm:prSet phldrT="[Text]"/>
      <dgm:spPr>
        <a:solidFill>
          <a:srgbClr val="27ACFF"/>
        </a:solidFill>
        <a:effectLst>
          <a:reflection stA="72000" endPos="40000" dist="12700" dir="5400000" sy="-100000" algn="bl" rotWithShape="0"/>
        </a:effectLst>
      </dgm:spPr>
      <dgm:t>
        <a:bodyPr/>
        <a:lstStyle/>
        <a:p>
          <a:r>
            <a:rPr lang="en-US"/>
            <a:t>Merchant - request attribute addition from leadership</a:t>
          </a:r>
        </a:p>
      </dgm:t>
    </dgm:pt>
    <dgm:pt modelId="{B89600E4-3B3C-6C4A-9F8E-F24A84C7D474}" type="parTrans" cxnId="{0FB10D6F-3ED9-A248-87CE-8DE1AF95B38B}">
      <dgm:prSet/>
      <dgm:spPr/>
      <dgm:t>
        <a:bodyPr/>
        <a:lstStyle/>
        <a:p>
          <a:endParaRPr lang="en-US"/>
        </a:p>
      </dgm:t>
    </dgm:pt>
    <dgm:pt modelId="{89E70153-EBD7-3744-AD5C-945EDA89738F}" type="sibTrans" cxnId="{0FB10D6F-3ED9-A248-87CE-8DE1AF95B38B}">
      <dgm:prSet/>
      <dgm:spPr/>
      <dgm:t>
        <a:bodyPr/>
        <a:lstStyle/>
        <a:p>
          <a:endParaRPr lang="en-US"/>
        </a:p>
      </dgm:t>
    </dgm:pt>
    <dgm:pt modelId="{375220D3-3DBA-A241-B885-7BE21ABC5273}">
      <dgm:prSet phldrT="[Text]"/>
      <dgm:spPr>
        <a:solidFill>
          <a:srgbClr val="27ACFF"/>
        </a:solidFill>
        <a:effectLst>
          <a:reflection stA="72000" endPos="40000" dist="12700" dir="5400000" sy="-100000" algn="bl" rotWithShape="0"/>
        </a:effectLst>
      </dgm:spPr>
      <dgm:t>
        <a:bodyPr/>
        <a:lstStyle/>
        <a:p>
          <a:r>
            <a:rPr lang="en-US"/>
            <a:t>upon  Leadership Approval request is sent to Digital Product Manager</a:t>
          </a:r>
        </a:p>
      </dgm:t>
    </dgm:pt>
    <dgm:pt modelId="{F443785E-0714-E949-9490-847DE0E22590}" type="parTrans" cxnId="{7BFB2147-F00F-3C4D-87A4-FE7779AE40A7}">
      <dgm:prSet/>
      <dgm:spPr/>
      <dgm:t>
        <a:bodyPr/>
        <a:lstStyle/>
        <a:p>
          <a:endParaRPr lang="en-US"/>
        </a:p>
      </dgm:t>
    </dgm:pt>
    <dgm:pt modelId="{6464B5CA-7342-E14E-B529-F99310E935E8}" type="sibTrans" cxnId="{7BFB2147-F00F-3C4D-87A4-FE7779AE40A7}">
      <dgm:prSet/>
      <dgm:spPr/>
      <dgm:t>
        <a:bodyPr/>
        <a:lstStyle/>
        <a:p>
          <a:endParaRPr lang="en-US"/>
        </a:p>
      </dgm:t>
    </dgm:pt>
    <dgm:pt modelId="{88D2BDCF-CD16-864C-8535-310FF32C71A5}">
      <dgm:prSet phldrT="[Text]"/>
      <dgm:spPr>
        <a:solidFill>
          <a:srgbClr val="27ACFF"/>
        </a:solidFill>
        <a:effectLst>
          <a:reflection stA="72000" endPos="40000" dist="12700" dir="5400000" sy="-100000" algn="bl" rotWithShape="0"/>
        </a:effectLst>
      </dgm:spPr>
      <dgm:t>
        <a:bodyPr/>
        <a:lstStyle/>
        <a:p>
          <a:r>
            <a:rPr lang="en-US"/>
            <a:t>CARS- Create and apply new attribute to products in CARS</a:t>
          </a:r>
        </a:p>
      </dgm:t>
    </dgm:pt>
    <dgm:pt modelId="{F6E3CBB9-65B3-A645-8811-65F9264A9A6E}" type="parTrans" cxnId="{1A181250-7112-0640-8092-21CB8F6DD791}">
      <dgm:prSet/>
      <dgm:spPr/>
      <dgm:t>
        <a:bodyPr/>
        <a:lstStyle/>
        <a:p>
          <a:endParaRPr lang="en-US"/>
        </a:p>
      </dgm:t>
    </dgm:pt>
    <dgm:pt modelId="{A5208029-871A-5F4F-98AE-DDA239A4C34E}" type="sibTrans" cxnId="{1A181250-7112-0640-8092-21CB8F6DD791}">
      <dgm:prSet/>
      <dgm:spPr/>
      <dgm:t>
        <a:bodyPr/>
        <a:lstStyle/>
        <a:p>
          <a:endParaRPr lang="en-US"/>
        </a:p>
      </dgm:t>
    </dgm:pt>
    <dgm:pt modelId="{9AE1676A-5E29-244A-AD7B-F4EE09085EF8}">
      <dgm:prSet/>
      <dgm:spPr>
        <a:solidFill>
          <a:srgbClr val="27ACFF"/>
        </a:solidFill>
        <a:effectLst>
          <a:reflection stA="72000" endPos="40000" dist="12700" dir="5400000" sy="-100000" algn="bl" rotWithShape="0"/>
        </a:effectLst>
      </dgm:spPr>
      <dgm:t>
        <a:bodyPr/>
        <a:lstStyle/>
        <a:p>
          <a:r>
            <a:rPr lang="en-US"/>
            <a:t>After 72 Hours DPM will send  CAR information to merchant</a:t>
          </a:r>
        </a:p>
      </dgm:t>
    </dgm:pt>
    <dgm:pt modelId="{C7BF8717-228E-3E40-979C-DF6C2D9BD3E3}" type="parTrans" cxnId="{7F2C189D-7B3C-3644-88F6-4960A8DC8500}">
      <dgm:prSet/>
      <dgm:spPr/>
      <dgm:t>
        <a:bodyPr/>
        <a:lstStyle/>
        <a:p>
          <a:endParaRPr lang="en-US"/>
        </a:p>
      </dgm:t>
    </dgm:pt>
    <dgm:pt modelId="{B949E4EA-1E35-FD4B-A088-1E70F358BC94}" type="sibTrans" cxnId="{7F2C189D-7B3C-3644-88F6-4960A8DC8500}">
      <dgm:prSet/>
      <dgm:spPr/>
      <dgm:t>
        <a:bodyPr/>
        <a:lstStyle/>
        <a:p>
          <a:endParaRPr lang="en-US"/>
        </a:p>
      </dgm:t>
    </dgm:pt>
    <dgm:pt modelId="{D008D84D-41EE-A146-B593-F27FA92A6E10}">
      <dgm:prSet/>
      <dgm:spPr>
        <a:solidFill>
          <a:srgbClr val="27ACFF"/>
        </a:solidFill>
        <a:effectLst>
          <a:reflection stA="72000" endPos="40000" dist="12700" dir="5400000" sy="-100000" algn="bl" rotWithShape="0"/>
        </a:effectLst>
      </dgm:spPr>
      <dgm:t>
        <a:bodyPr/>
        <a:lstStyle/>
        <a:p>
          <a:r>
            <a:rPr lang="en-US"/>
            <a:t>Merchant writes rule and submits to producer</a:t>
          </a:r>
        </a:p>
      </dgm:t>
    </dgm:pt>
    <dgm:pt modelId="{486102D8-2A53-F241-943E-96079D5E4A2C}" type="parTrans" cxnId="{D149A5DB-67E7-E442-AC2A-FF00DA587270}">
      <dgm:prSet/>
      <dgm:spPr/>
      <dgm:t>
        <a:bodyPr/>
        <a:lstStyle/>
        <a:p>
          <a:endParaRPr lang="en-US"/>
        </a:p>
      </dgm:t>
    </dgm:pt>
    <dgm:pt modelId="{6D49BFF5-C2AA-234E-96AF-016B4EE1FEC1}" type="sibTrans" cxnId="{D149A5DB-67E7-E442-AC2A-FF00DA587270}">
      <dgm:prSet/>
      <dgm:spPr/>
      <dgm:t>
        <a:bodyPr/>
        <a:lstStyle/>
        <a:p>
          <a:endParaRPr lang="en-US"/>
        </a:p>
      </dgm:t>
    </dgm:pt>
    <dgm:pt modelId="{8C723863-F5AE-4B4D-B890-A922CDC57659}">
      <dgm:prSet/>
      <dgm:spPr>
        <a:solidFill>
          <a:srgbClr val="27ACFF"/>
        </a:solidFill>
        <a:effectLst>
          <a:reflection stA="72000" endPos="40000" dist="12700" dir="5400000" sy="-100000" algn="bl" rotWithShape="0"/>
        </a:effectLst>
      </dgm:spPr>
      <dgm:t>
        <a:bodyPr/>
        <a:lstStyle/>
        <a:p>
          <a:r>
            <a:rPr lang="en-US"/>
            <a:t>Producer Created test link in BM</a:t>
          </a:r>
        </a:p>
      </dgm:t>
    </dgm:pt>
    <dgm:pt modelId="{C5EB3531-B955-E943-AF51-DC6A486B8179}" type="parTrans" cxnId="{77DD50E7-8699-CE41-BFE0-A18943E824BB}">
      <dgm:prSet/>
      <dgm:spPr/>
      <dgm:t>
        <a:bodyPr/>
        <a:lstStyle/>
        <a:p>
          <a:endParaRPr lang="en-US"/>
        </a:p>
      </dgm:t>
    </dgm:pt>
    <dgm:pt modelId="{73EB60BC-078F-2A40-AEFC-55111E5F98E0}" type="sibTrans" cxnId="{77DD50E7-8699-CE41-BFE0-A18943E824BB}">
      <dgm:prSet/>
      <dgm:spPr/>
      <dgm:t>
        <a:bodyPr/>
        <a:lstStyle/>
        <a:p>
          <a:endParaRPr lang="en-US"/>
        </a:p>
      </dgm:t>
    </dgm:pt>
    <dgm:pt modelId="{3362FE32-0B63-A547-B3E5-3BEB5541B85C}">
      <dgm:prSet/>
      <dgm:spPr>
        <a:solidFill>
          <a:srgbClr val="27ACFF"/>
        </a:solidFill>
        <a:effectLst>
          <a:reflection stA="72000" endPos="40000" dist="12700" dir="5400000" sy="-100000" algn="bl" rotWithShape="0"/>
        </a:effectLst>
      </dgm:spPr>
      <dgm:t>
        <a:bodyPr/>
        <a:lstStyle/>
        <a:p>
          <a:r>
            <a:rPr lang="en-US"/>
            <a:t>After 48 Hours rule shold pull back content and can be tested  using assortment preview</a:t>
          </a:r>
        </a:p>
      </dgm:t>
    </dgm:pt>
    <dgm:pt modelId="{FF3F5143-3B82-0844-839B-3416B47BF741}" type="parTrans" cxnId="{C63F246D-7EDC-0446-8090-FCC1168183F3}">
      <dgm:prSet/>
      <dgm:spPr/>
      <dgm:t>
        <a:bodyPr/>
        <a:lstStyle/>
        <a:p>
          <a:endParaRPr lang="en-US"/>
        </a:p>
      </dgm:t>
    </dgm:pt>
    <dgm:pt modelId="{611F7862-162D-4A4C-B28D-8B76AC88582B}" type="sibTrans" cxnId="{C63F246D-7EDC-0446-8090-FCC1168183F3}">
      <dgm:prSet/>
      <dgm:spPr/>
      <dgm:t>
        <a:bodyPr/>
        <a:lstStyle/>
        <a:p>
          <a:endParaRPr lang="en-US"/>
        </a:p>
      </dgm:t>
    </dgm:pt>
    <dgm:pt modelId="{7DE569C6-F881-7F4E-8023-8C563FCF3663}" type="pres">
      <dgm:prSet presAssocID="{C24115E2-0377-9648-9B61-C852E5F4B268}" presName="Name0" presStyleCnt="0">
        <dgm:presLayoutVars>
          <dgm:dir/>
          <dgm:resizeHandles val="exact"/>
        </dgm:presLayoutVars>
      </dgm:prSet>
      <dgm:spPr/>
    </dgm:pt>
    <dgm:pt modelId="{4235B911-93C6-AC41-93E5-BA6D15F6B51B}" type="pres">
      <dgm:prSet presAssocID="{2BBAD698-3699-6842-9459-A1B5752E382B}" presName="node" presStyleLbl="node1" presStyleIdx="0" presStyleCnt="7">
        <dgm:presLayoutVars>
          <dgm:bulletEnabled val="1"/>
        </dgm:presLayoutVars>
      </dgm:prSet>
      <dgm:spPr/>
      <dgm:t>
        <a:bodyPr/>
        <a:lstStyle/>
        <a:p>
          <a:endParaRPr lang="en-US"/>
        </a:p>
      </dgm:t>
    </dgm:pt>
    <dgm:pt modelId="{971FBCF2-5626-7A49-83E6-24257F731A7F}" type="pres">
      <dgm:prSet presAssocID="{89E70153-EBD7-3744-AD5C-945EDA89738F}" presName="sibTrans" presStyleLbl="sibTrans2D1" presStyleIdx="0" presStyleCnt="6"/>
      <dgm:spPr/>
      <dgm:t>
        <a:bodyPr/>
        <a:lstStyle/>
        <a:p>
          <a:endParaRPr lang="en-US"/>
        </a:p>
      </dgm:t>
    </dgm:pt>
    <dgm:pt modelId="{C6070A91-FAB0-2F49-ABFE-EEFEF4D64066}" type="pres">
      <dgm:prSet presAssocID="{89E70153-EBD7-3744-AD5C-945EDA89738F}" presName="connectorText" presStyleLbl="sibTrans2D1" presStyleIdx="0" presStyleCnt="6"/>
      <dgm:spPr/>
      <dgm:t>
        <a:bodyPr/>
        <a:lstStyle/>
        <a:p>
          <a:endParaRPr lang="en-US"/>
        </a:p>
      </dgm:t>
    </dgm:pt>
    <dgm:pt modelId="{2AA26CE2-F8EA-F743-923B-5AC92B8864DD}" type="pres">
      <dgm:prSet presAssocID="{375220D3-3DBA-A241-B885-7BE21ABC5273}" presName="node" presStyleLbl="node1" presStyleIdx="1" presStyleCnt="7">
        <dgm:presLayoutVars>
          <dgm:bulletEnabled val="1"/>
        </dgm:presLayoutVars>
      </dgm:prSet>
      <dgm:spPr/>
      <dgm:t>
        <a:bodyPr/>
        <a:lstStyle/>
        <a:p>
          <a:endParaRPr lang="en-US"/>
        </a:p>
      </dgm:t>
    </dgm:pt>
    <dgm:pt modelId="{1EA143D5-56B0-0843-B998-9B8404F5D635}" type="pres">
      <dgm:prSet presAssocID="{6464B5CA-7342-E14E-B529-F99310E935E8}" presName="sibTrans" presStyleLbl="sibTrans2D1" presStyleIdx="1" presStyleCnt="6"/>
      <dgm:spPr/>
      <dgm:t>
        <a:bodyPr/>
        <a:lstStyle/>
        <a:p>
          <a:endParaRPr lang="en-US"/>
        </a:p>
      </dgm:t>
    </dgm:pt>
    <dgm:pt modelId="{7BB65E0A-87D2-7548-BD94-A52FDA02D1B4}" type="pres">
      <dgm:prSet presAssocID="{6464B5CA-7342-E14E-B529-F99310E935E8}" presName="connectorText" presStyleLbl="sibTrans2D1" presStyleIdx="1" presStyleCnt="6"/>
      <dgm:spPr/>
      <dgm:t>
        <a:bodyPr/>
        <a:lstStyle/>
        <a:p>
          <a:endParaRPr lang="en-US"/>
        </a:p>
      </dgm:t>
    </dgm:pt>
    <dgm:pt modelId="{4C9D10F1-9528-2646-9C9F-7FAEC78A9526}" type="pres">
      <dgm:prSet presAssocID="{88D2BDCF-CD16-864C-8535-310FF32C71A5}" presName="node" presStyleLbl="node1" presStyleIdx="2" presStyleCnt="7">
        <dgm:presLayoutVars>
          <dgm:bulletEnabled val="1"/>
        </dgm:presLayoutVars>
      </dgm:prSet>
      <dgm:spPr/>
      <dgm:t>
        <a:bodyPr/>
        <a:lstStyle/>
        <a:p>
          <a:endParaRPr lang="en-US"/>
        </a:p>
      </dgm:t>
    </dgm:pt>
    <dgm:pt modelId="{798B6854-A4D4-6347-B59C-648CF032873E}" type="pres">
      <dgm:prSet presAssocID="{A5208029-871A-5F4F-98AE-DDA239A4C34E}" presName="sibTrans" presStyleLbl="sibTrans2D1" presStyleIdx="2" presStyleCnt="6"/>
      <dgm:spPr/>
      <dgm:t>
        <a:bodyPr/>
        <a:lstStyle/>
        <a:p>
          <a:endParaRPr lang="en-US"/>
        </a:p>
      </dgm:t>
    </dgm:pt>
    <dgm:pt modelId="{E1B81A30-6CB2-3649-B445-3BA4D500AA11}" type="pres">
      <dgm:prSet presAssocID="{A5208029-871A-5F4F-98AE-DDA239A4C34E}" presName="connectorText" presStyleLbl="sibTrans2D1" presStyleIdx="2" presStyleCnt="6"/>
      <dgm:spPr/>
      <dgm:t>
        <a:bodyPr/>
        <a:lstStyle/>
        <a:p>
          <a:endParaRPr lang="en-US"/>
        </a:p>
      </dgm:t>
    </dgm:pt>
    <dgm:pt modelId="{021A2E7F-CE35-C442-A0C9-0559A9B56BD6}" type="pres">
      <dgm:prSet presAssocID="{9AE1676A-5E29-244A-AD7B-F4EE09085EF8}" presName="node" presStyleLbl="node1" presStyleIdx="3" presStyleCnt="7">
        <dgm:presLayoutVars>
          <dgm:bulletEnabled val="1"/>
        </dgm:presLayoutVars>
      </dgm:prSet>
      <dgm:spPr/>
      <dgm:t>
        <a:bodyPr/>
        <a:lstStyle/>
        <a:p>
          <a:endParaRPr lang="en-US"/>
        </a:p>
      </dgm:t>
    </dgm:pt>
    <dgm:pt modelId="{A4D9443E-755E-C241-A62E-B11BA9AF9951}" type="pres">
      <dgm:prSet presAssocID="{B949E4EA-1E35-FD4B-A088-1E70F358BC94}" presName="sibTrans" presStyleLbl="sibTrans2D1" presStyleIdx="3" presStyleCnt="6"/>
      <dgm:spPr/>
      <dgm:t>
        <a:bodyPr/>
        <a:lstStyle/>
        <a:p>
          <a:endParaRPr lang="en-US"/>
        </a:p>
      </dgm:t>
    </dgm:pt>
    <dgm:pt modelId="{E4D8E2BF-70A8-5441-A793-7CBA41F31E0B}" type="pres">
      <dgm:prSet presAssocID="{B949E4EA-1E35-FD4B-A088-1E70F358BC94}" presName="connectorText" presStyleLbl="sibTrans2D1" presStyleIdx="3" presStyleCnt="6"/>
      <dgm:spPr/>
      <dgm:t>
        <a:bodyPr/>
        <a:lstStyle/>
        <a:p>
          <a:endParaRPr lang="en-US"/>
        </a:p>
      </dgm:t>
    </dgm:pt>
    <dgm:pt modelId="{8878CD8D-F122-2C47-AEFB-8175B44E1B49}" type="pres">
      <dgm:prSet presAssocID="{D008D84D-41EE-A146-B593-F27FA92A6E10}" presName="node" presStyleLbl="node1" presStyleIdx="4" presStyleCnt="7">
        <dgm:presLayoutVars>
          <dgm:bulletEnabled val="1"/>
        </dgm:presLayoutVars>
      </dgm:prSet>
      <dgm:spPr/>
      <dgm:t>
        <a:bodyPr/>
        <a:lstStyle/>
        <a:p>
          <a:endParaRPr lang="en-US"/>
        </a:p>
      </dgm:t>
    </dgm:pt>
    <dgm:pt modelId="{6C43BA22-A523-B243-A655-642C89A76D3D}" type="pres">
      <dgm:prSet presAssocID="{6D49BFF5-C2AA-234E-96AF-016B4EE1FEC1}" presName="sibTrans" presStyleLbl="sibTrans2D1" presStyleIdx="4" presStyleCnt="6"/>
      <dgm:spPr/>
      <dgm:t>
        <a:bodyPr/>
        <a:lstStyle/>
        <a:p>
          <a:endParaRPr lang="en-US"/>
        </a:p>
      </dgm:t>
    </dgm:pt>
    <dgm:pt modelId="{B3795C74-5758-D74A-A850-28E1D75ED52E}" type="pres">
      <dgm:prSet presAssocID="{6D49BFF5-C2AA-234E-96AF-016B4EE1FEC1}" presName="connectorText" presStyleLbl="sibTrans2D1" presStyleIdx="4" presStyleCnt="6"/>
      <dgm:spPr/>
      <dgm:t>
        <a:bodyPr/>
        <a:lstStyle/>
        <a:p>
          <a:endParaRPr lang="en-US"/>
        </a:p>
      </dgm:t>
    </dgm:pt>
    <dgm:pt modelId="{E6E8A163-4907-834F-811E-DB34231663F8}" type="pres">
      <dgm:prSet presAssocID="{8C723863-F5AE-4B4D-B890-A922CDC57659}" presName="node" presStyleLbl="node1" presStyleIdx="5" presStyleCnt="7">
        <dgm:presLayoutVars>
          <dgm:bulletEnabled val="1"/>
        </dgm:presLayoutVars>
      </dgm:prSet>
      <dgm:spPr/>
      <dgm:t>
        <a:bodyPr/>
        <a:lstStyle/>
        <a:p>
          <a:endParaRPr lang="en-US"/>
        </a:p>
      </dgm:t>
    </dgm:pt>
    <dgm:pt modelId="{C3A2B841-A902-C64A-BE3A-01AFCE594018}" type="pres">
      <dgm:prSet presAssocID="{73EB60BC-078F-2A40-AEFC-55111E5F98E0}" presName="sibTrans" presStyleLbl="sibTrans2D1" presStyleIdx="5" presStyleCnt="6"/>
      <dgm:spPr/>
      <dgm:t>
        <a:bodyPr/>
        <a:lstStyle/>
        <a:p>
          <a:endParaRPr lang="en-US"/>
        </a:p>
      </dgm:t>
    </dgm:pt>
    <dgm:pt modelId="{138B5C13-CF3E-8D4A-A6DA-0BE2D24F08B8}" type="pres">
      <dgm:prSet presAssocID="{73EB60BC-078F-2A40-AEFC-55111E5F98E0}" presName="connectorText" presStyleLbl="sibTrans2D1" presStyleIdx="5" presStyleCnt="6"/>
      <dgm:spPr/>
      <dgm:t>
        <a:bodyPr/>
        <a:lstStyle/>
        <a:p>
          <a:endParaRPr lang="en-US"/>
        </a:p>
      </dgm:t>
    </dgm:pt>
    <dgm:pt modelId="{33070FE3-1B99-E54B-B267-B755B3904E5C}" type="pres">
      <dgm:prSet presAssocID="{3362FE32-0B63-A547-B3E5-3BEB5541B85C}" presName="node" presStyleLbl="node1" presStyleIdx="6" presStyleCnt="7">
        <dgm:presLayoutVars>
          <dgm:bulletEnabled val="1"/>
        </dgm:presLayoutVars>
      </dgm:prSet>
      <dgm:spPr/>
      <dgm:t>
        <a:bodyPr/>
        <a:lstStyle/>
        <a:p>
          <a:endParaRPr lang="en-US"/>
        </a:p>
      </dgm:t>
    </dgm:pt>
  </dgm:ptLst>
  <dgm:cxnLst>
    <dgm:cxn modelId="{7F2C189D-7B3C-3644-88F6-4960A8DC8500}" srcId="{C24115E2-0377-9648-9B61-C852E5F4B268}" destId="{9AE1676A-5E29-244A-AD7B-F4EE09085EF8}" srcOrd="3" destOrd="0" parTransId="{C7BF8717-228E-3E40-979C-DF6C2D9BD3E3}" sibTransId="{B949E4EA-1E35-FD4B-A088-1E70F358BC94}"/>
    <dgm:cxn modelId="{49701B3F-0812-7941-9CA7-0FD047C42EFE}" type="presOf" srcId="{6464B5CA-7342-E14E-B529-F99310E935E8}" destId="{1EA143D5-56B0-0843-B998-9B8404F5D635}" srcOrd="0" destOrd="0" presId="urn:microsoft.com/office/officeart/2005/8/layout/process1"/>
    <dgm:cxn modelId="{DAC9C4AD-0F6F-B54E-9299-9B2F3758B316}" type="presOf" srcId="{375220D3-3DBA-A241-B885-7BE21ABC5273}" destId="{2AA26CE2-F8EA-F743-923B-5AC92B8864DD}" srcOrd="0" destOrd="0" presId="urn:microsoft.com/office/officeart/2005/8/layout/process1"/>
    <dgm:cxn modelId="{77DD50E7-8699-CE41-BFE0-A18943E824BB}" srcId="{C24115E2-0377-9648-9B61-C852E5F4B268}" destId="{8C723863-F5AE-4B4D-B890-A922CDC57659}" srcOrd="5" destOrd="0" parTransId="{C5EB3531-B955-E943-AF51-DC6A486B8179}" sibTransId="{73EB60BC-078F-2A40-AEFC-55111E5F98E0}"/>
    <dgm:cxn modelId="{EB99C8FD-3049-EE4A-B8A8-3AF765781CF6}" type="presOf" srcId="{A5208029-871A-5F4F-98AE-DDA239A4C34E}" destId="{E1B81A30-6CB2-3649-B445-3BA4D500AA11}" srcOrd="1" destOrd="0" presId="urn:microsoft.com/office/officeart/2005/8/layout/process1"/>
    <dgm:cxn modelId="{CBE1DF0E-2838-4546-99F4-DDD617CB4551}" type="presOf" srcId="{B949E4EA-1E35-FD4B-A088-1E70F358BC94}" destId="{A4D9443E-755E-C241-A62E-B11BA9AF9951}" srcOrd="0" destOrd="0" presId="urn:microsoft.com/office/officeart/2005/8/layout/process1"/>
    <dgm:cxn modelId="{712419AC-F5FD-B546-8C81-6ACAA7ECD1D9}" type="presOf" srcId="{8C723863-F5AE-4B4D-B890-A922CDC57659}" destId="{E6E8A163-4907-834F-811E-DB34231663F8}" srcOrd="0" destOrd="0" presId="urn:microsoft.com/office/officeart/2005/8/layout/process1"/>
    <dgm:cxn modelId="{0EF8E1E0-E9E7-844F-9676-2EDC62EDDEAA}" type="presOf" srcId="{A5208029-871A-5F4F-98AE-DDA239A4C34E}" destId="{798B6854-A4D4-6347-B59C-648CF032873E}" srcOrd="0" destOrd="0" presId="urn:microsoft.com/office/officeart/2005/8/layout/process1"/>
    <dgm:cxn modelId="{87AE3D03-C922-4041-8A5F-6FB0334E235F}" type="presOf" srcId="{88D2BDCF-CD16-864C-8535-310FF32C71A5}" destId="{4C9D10F1-9528-2646-9C9F-7FAEC78A9526}" srcOrd="0" destOrd="0" presId="urn:microsoft.com/office/officeart/2005/8/layout/process1"/>
    <dgm:cxn modelId="{1758EDE9-6150-A64A-9534-3148094D9B38}" type="presOf" srcId="{73EB60BC-078F-2A40-AEFC-55111E5F98E0}" destId="{C3A2B841-A902-C64A-BE3A-01AFCE594018}" srcOrd="0" destOrd="0" presId="urn:microsoft.com/office/officeart/2005/8/layout/process1"/>
    <dgm:cxn modelId="{D149A5DB-67E7-E442-AC2A-FF00DA587270}" srcId="{C24115E2-0377-9648-9B61-C852E5F4B268}" destId="{D008D84D-41EE-A146-B593-F27FA92A6E10}" srcOrd="4" destOrd="0" parTransId="{486102D8-2A53-F241-943E-96079D5E4A2C}" sibTransId="{6D49BFF5-C2AA-234E-96AF-016B4EE1FEC1}"/>
    <dgm:cxn modelId="{F7EFC2DD-E8E1-6F4F-BE06-CC126CFB3021}" type="presOf" srcId="{89E70153-EBD7-3744-AD5C-945EDA89738F}" destId="{971FBCF2-5626-7A49-83E6-24257F731A7F}" srcOrd="0" destOrd="0" presId="urn:microsoft.com/office/officeart/2005/8/layout/process1"/>
    <dgm:cxn modelId="{1A181250-7112-0640-8092-21CB8F6DD791}" srcId="{C24115E2-0377-9648-9B61-C852E5F4B268}" destId="{88D2BDCF-CD16-864C-8535-310FF32C71A5}" srcOrd="2" destOrd="0" parTransId="{F6E3CBB9-65B3-A645-8811-65F9264A9A6E}" sibTransId="{A5208029-871A-5F4F-98AE-DDA239A4C34E}"/>
    <dgm:cxn modelId="{D3848EDA-446B-1F46-A0DA-70562C822D25}" type="presOf" srcId="{73EB60BC-078F-2A40-AEFC-55111E5F98E0}" destId="{138B5C13-CF3E-8D4A-A6DA-0BE2D24F08B8}" srcOrd="1" destOrd="0" presId="urn:microsoft.com/office/officeart/2005/8/layout/process1"/>
    <dgm:cxn modelId="{95CFCF48-EB5B-0A43-A940-411162D13E48}" type="presOf" srcId="{D008D84D-41EE-A146-B593-F27FA92A6E10}" destId="{8878CD8D-F122-2C47-AEFB-8175B44E1B49}" srcOrd="0" destOrd="0" presId="urn:microsoft.com/office/officeart/2005/8/layout/process1"/>
    <dgm:cxn modelId="{7BFB2147-F00F-3C4D-87A4-FE7779AE40A7}" srcId="{C24115E2-0377-9648-9B61-C852E5F4B268}" destId="{375220D3-3DBA-A241-B885-7BE21ABC5273}" srcOrd="1" destOrd="0" parTransId="{F443785E-0714-E949-9490-847DE0E22590}" sibTransId="{6464B5CA-7342-E14E-B529-F99310E935E8}"/>
    <dgm:cxn modelId="{A51B72B1-0BC1-2C4C-9701-C11D93EDF2AF}" type="presOf" srcId="{B949E4EA-1E35-FD4B-A088-1E70F358BC94}" destId="{E4D8E2BF-70A8-5441-A793-7CBA41F31E0B}" srcOrd="1" destOrd="0" presId="urn:microsoft.com/office/officeart/2005/8/layout/process1"/>
    <dgm:cxn modelId="{0FB10D6F-3ED9-A248-87CE-8DE1AF95B38B}" srcId="{C24115E2-0377-9648-9B61-C852E5F4B268}" destId="{2BBAD698-3699-6842-9459-A1B5752E382B}" srcOrd="0" destOrd="0" parTransId="{B89600E4-3B3C-6C4A-9F8E-F24A84C7D474}" sibTransId="{89E70153-EBD7-3744-AD5C-945EDA89738F}"/>
    <dgm:cxn modelId="{5948AE45-18BB-0040-98A2-19E0C5748441}" type="presOf" srcId="{3362FE32-0B63-A547-B3E5-3BEB5541B85C}" destId="{33070FE3-1B99-E54B-B267-B755B3904E5C}" srcOrd="0" destOrd="0" presId="urn:microsoft.com/office/officeart/2005/8/layout/process1"/>
    <dgm:cxn modelId="{41065762-EA99-C941-A3DE-4E252B14FCCC}" type="presOf" srcId="{6464B5CA-7342-E14E-B529-F99310E935E8}" destId="{7BB65E0A-87D2-7548-BD94-A52FDA02D1B4}" srcOrd="1" destOrd="0" presId="urn:microsoft.com/office/officeart/2005/8/layout/process1"/>
    <dgm:cxn modelId="{CF8B3372-5A5D-6945-BC03-8FD30EE7B429}" type="presOf" srcId="{C24115E2-0377-9648-9B61-C852E5F4B268}" destId="{7DE569C6-F881-7F4E-8023-8C563FCF3663}" srcOrd="0" destOrd="0" presId="urn:microsoft.com/office/officeart/2005/8/layout/process1"/>
    <dgm:cxn modelId="{105CF062-3017-3440-8E21-4BFFA8997C81}" type="presOf" srcId="{6D49BFF5-C2AA-234E-96AF-016B4EE1FEC1}" destId="{B3795C74-5758-D74A-A850-28E1D75ED52E}" srcOrd="1" destOrd="0" presId="urn:microsoft.com/office/officeart/2005/8/layout/process1"/>
    <dgm:cxn modelId="{CD2FC924-62FE-394A-BA51-18AF31CC99AA}" type="presOf" srcId="{2BBAD698-3699-6842-9459-A1B5752E382B}" destId="{4235B911-93C6-AC41-93E5-BA6D15F6B51B}" srcOrd="0" destOrd="0" presId="urn:microsoft.com/office/officeart/2005/8/layout/process1"/>
    <dgm:cxn modelId="{A91CAC71-EA12-7F43-B14E-810BD80B2943}" type="presOf" srcId="{6D49BFF5-C2AA-234E-96AF-016B4EE1FEC1}" destId="{6C43BA22-A523-B243-A655-642C89A76D3D}" srcOrd="0" destOrd="0" presId="urn:microsoft.com/office/officeart/2005/8/layout/process1"/>
    <dgm:cxn modelId="{3149A5A5-989A-8345-8477-7F98F45F2E9F}" type="presOf" srcId="{89E70153-EBD7-3744-AD5C-945EDA89738F}" destId="{C6070A91-FAB0-2F49-ABFE-EEFEF4D64066}" srcOrd="1" destOrd="0" presId="urn:microsoft.com/office/officeart/2005/8/layout/process1"/>
    <dgm:cxn modelId="{C63F246D-7EDC-0446-8090-FCC1168183F3}" srcId="{C24115E2-0377-9648-9B61-C852E5F4B268}" destId="{3362FE32-0B63-A547-B3E5-3BEB5541B85C}" srcOrd="6" destOrd="0" parTransId="{FF3F5143-3B82-0844-839B-3416B47BF741}" sibTransId="{611F7862-162D-4A4C-B28D-8B76AC88582B}"/>
    <dgm:cxn modelId="{A71BA6B7-6224-8A4F-A886-389C7796073F}" type="presOf" srcId="{9AE1676A-5E29-244A-AD7B-F4EE09085EF8}" destId="{021A2E7F-CE35-C442-A0C9-0559A9B56BD6}" srcOrd="0" destOrd="0" presId="urn:microsoft.com/office/officeart/2005/8/layout/process1"/>
    <dgm:cxn modelId="{DEDC9BE8-780E-ED4E-9E90-85A880F98917}" type="presParOf" srcId="{7DE569C6-F881-7F4E-8023-8C563FCF3663}" destId="{4235B911-93C6-AC41-93E5-BA6D15F6B51B}" srcOrd="0" destOrd="0" presId="urn:microsoft.com/office/officeart/2005/8/layout/process1"/>
    <dgm:cxn modelId="{0B71099C-0EA3-7740-950B-8CAB2C3EC66B}" type="presParOf" srcId="{7DE569C6-F881-7F4E-8023-8C563FCF3663}" destId="{971FBCF2-5626-7A49-83E6-24257F731A7F}" srcOrd="1" destOrd="0" presId="urn:microsoft.com/office/officeart/2005/8/layout/process1"/>
    <dgm:cxn modelId="{7F9644A1-2F83-FE41-8A98-F0126757E211}" type="presParOf" srcId="{971FBCF2-5626-7A49-83E6-24257F731A7F}" destId="{C6070A91-FAB0-2F49-ABFE-EEFEF4D64066}" srcOrd="0" destOrd="0" presId="urn:microsoft.com/office/officeart/2005/8/layout/process1"/>
    <dgm:cxn modelId="{4CB723A6-B322-5A41-A3BC-96E16452A2AC}" type="presParOf" srcId="{7DE569C6-F881-7F4E-8023-8C563FCF3663}" destId="{2AA26CE2-F8EA-F743-923B-5AC92B8864DD}" srcOrd="2" destOrd="0" presId="urn:microsoft.com/office/officeart/2005/8/layout/process1"/>
    <dgm:cxn modelId="{2BD42BFE-5AED-7347-B502-0C2060A3422B}" type="presParOf" srcId="{7DE569C6-F881-7F4E-8023-8C563FCF3663}" destId="{1EA143D5-56B0-0843-B998-9B8404F5D635}" srcOrd="3" destOrd="0" presId="urn:microsoft.com/office/officeart/2005/8/layout/process1"/>
    <dgm:cxn modelId="{89978791-0822-8340-9BB5-BF9164C27C8D}" type="presParOf" srcId="{1EA143D5-56B0-0843-B998-9B8404F5D635}" destId="{7BB65E0A-87D2-7548-BD94-A52FDA02D1B4}" srcOrd="0" destOrd="0" presId="urn:microsoft.com/office/officeart/2005/8/layout/process1"/>
    <dgm:cxn modelId="{0C0C035D-6167-7B43-A229-E349B95617AF}" type="presParOf" srcId="{7DE569C6-F881-7F4E-8023-8C563FCF3663}" destId="{4C9D10F1-9528-2646-9C9F-7FAEC78A9526}" srcOrd="4" destOrd="0" presId="urn:microsoft.com/office/officeart/2005/8/layout/process1"/>
    <dgm:cxn modelId="{42218F81-181C-104E-8FE7-3D97847F4629}" type="presParOf" srcId="{7DE569C6-F881-7F4E-8023-8C563FCF3663}" destId="{798B6854-A4D4-6347-B59C-648CF032873E}" srcOrd="5" destOrd="0" presId="urn:microsoft.com/office/officeart/2005/8/layout/process1"/>
    <dgm:cxn modelId="{D2185C9C-5018-A74D-A87D-B92AB80F7651}" type="presParOf" srcId="{798B6854-A4D4-6347-B59C-648CF032873E}" destId="{E1B81A30-6CB2-3649-B445-3BA4D500AA11}" srcOrd="0" destOrd="0" presId="urn:microsoft.com/office/officeart/2005/8/layout/process1"/>
    <dgm:cxn modelId="{BD95C2C6-4360-8E41-80BB-5F7BAEA8D729}" type="presParOf" srcId="{7DE569C6-F881-7F4E-8023-8C563FCF3663}" destId="{021A2E7F-CE35-C442-A0C9-0559A9B56BD6}" srcOrd="6" destOrd="0" presId="urn:microsoft.com/office/officeart/2005/8/layout/process1"/>
    <dgm:cxn modelId="{80462206-28FD-0948-A930-D27FFA3755C3}" type="presParOf" srcId="{7DE569C6-F881-7F4E-8023-8C563FCF3663}" destId="{A4D9443E-755E-C241-A62E-B11BA9AF9951}" srcOrd="7" destOrd="0" presId="urn:microsoft.com/office/officeart/2005/8/layout/process1"/>
    <dgm:cxn modelId="{62142C29-3F45-3344-8578-C047B747CF5F}" type="presParOf" srcId="{A4D9443E-755E-C241-A62E-B11BA9AF9951}" destId="{E4D8E2BF-70A8-5441-A793-7CBA41F31E0B}" srcOrd="0" destOrd="0" presId="urn:microsoft.com/office/officeart/2005/8/layout/process1"/>
    <dgm:cxn modelId="{44DD83F9-F948-4749-814A-A4CF55427EC3}" type="presParOf" srcId="{7DE569C6-F881-7F4E-8023-8C563FCF3663}" destId="{8878CD8D-F122-2C47-AEFB-8175B44E1B49}" srcOrd="8" destOrd="0" presId="urn:microsoft.com/office/officeart/2005/8/layout/process1"/>
    <dgm:cxn modelId="{A0134EC9-2228-FB41-9AAC-3C4DBF0C3194}" type="presParOf" srcId="{7DE569C6-F881-7F4E-8023-8C563FCF3663}" destId="{6C43BA22-A523-B243-A655-642C89A76D3D}" srcOrd="9" destOrd="0" presId="urn:microsoft.com/office/officeart/2005/8/layout/process1"/>
    <dgm:cxn modelId="{8E5F50AF-ABFA-BC4C-96DE-BA86A60D6E74}" type="presParOf" srcId="{6C43BA22-A523-B243-A655-642C89A76D3D}" destId="{B3795C74-5758-D74A-A850-28E1D75ED52E}" srcOrd="0" destOrd="0" presId="urn:microsoft.com/office/officeart/2005/8/layout/process1"/>
    <dgm:cxn modelId="{42886F81-4FE1-E244-91A5-97CCE1C9F1A9}" type="presParOf" srcId="{7DE569C6-F881-7F4E-8023-8C563FCF3663}" destId="{E6E8A163-4907-834F-811E-DB34231663F8}" srcOrd="10" destOrd="0" presId="urn:microsoft.com/office/officeart/2005/8/layout/process1"/>
    <dgm:cxn modelId="{CA0BC75E-2525-8D44-8312-3EEE40B313AE}" type="presParOf" srcId="{7DE569C6-F881-7F4E-8023-8C563FCF3663}" destId="{C3A2B841-A902-C64A-BE3A-01AFCE594018}" srcOrd="11" destOrd="0" presId="urn:microsoft.com/office/officeart/2005/8/layout/process1"/>
    <dgm:cxn modelId="{CC7805E4-A0C8-F348-B351-A04A3E92EFE9}" type="presParOf" srcId="{C3A2B841-A902-C64A-BE3A-01AFCE594018}" destId="{138B5C13-CF3E-8D4A-A6DA-0BE2D24F08B8}" srcOrd="0" destOrd="0" presId="urn:microsoft.com/office/officeart/2005/8/layout/process1"/>
    <dgm:cxn modelId="{14959A80-C00C-4745-BD3C-8E822E474ACF}" type="presParOf" srcId="{7DE569C6-F881-7F4E-8023-8C563FCF3663}" destId="{33070FE3-1B99-E54B-B267-B755B3904E5C}" srcOrd="12"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D3531E-DB0B-C044-B08F-E1B48EAC0BEC}" type="doc">
      <dgm:prSet loTypeId="urn:microsoft.com/office/officeart/2005/8/layout/process1" loCatId="" qsTypeId="urn:microsoft.com/office/officeart/2005/8/quickstyle/3D1" qsCatId="3D" csTypeId="urn:microsoft.com/office/officeart/2005/8/colors/accent1_2" csCatId="accent1" phldr="1"/>
      <dgm:spPr/>
      <dgm:t>
        <a:bodyPr/>
        <a:lstStyle/>
        <a:p>
          <a:endParaRPr lang="en-US"/>
        </a:p>
      </dgm:t>
    </dgm:pt>
    <dgm:pt modelId="{3C1D7674-2F43-0C46-819D-0E372DBCA029}">
      <dgm:prSet phldrT="[Text]"/>
      <dgm:spPr>
        <a:solidFill>
          <a:srgbClr val="27ACFF"/>
        </a:solidFill>
      </dgm:spPr>
      <dgm:t>
        <a:bodyPr/>
        <a:lstStyle/>
        <a:p>
          <a:r>
            <a:rPr lang="en-US"/>
            <a:t>Production - Adds sample rule to  Blue martini for 2 day cycle (provided by Merchant)</a:t>
          </a:r>
        </a:p>
      </dgm:t>
    </dgm:pt>
    <dgm:pt modelId="{947C1C0F-A84A-4E4A-8949-03523BD5FA92}" type="parTrans" cxnId="{DCA39224-C10E-4641-9ABF-C2E9FC87DAA6}">
      <dgm:prSet/>
      <dgm:spPr/>
      <dgm:t>
        <a:bodyPr/>
        <a:lstStyle/>
        <a:p>
          <a:endParaRPr lang="en-US"/>
        </a:p>
      </dgm:t>
    </dgm:pt>
    <dgm:pt modelId="{B72E9413-3CE7-DB42-B791-7434498A6EF0}" type="sibTrans" cxnId="{DCA39224-C10E-4641-9ABF-C2E9FC87DAA6}">
      <dgm:prSet/>
      <dgm:spPr/>
      <dgm:t>
        <a:bodyPr/>
        <a:lstStyle/>
        <a:p>
          <a:endParaRPr lang="en-US"/>
        </a:p>
      </dgm:t>
    </dgm:pt>
    <dgm:pt modelId="{ED010882-D715-0B4D-9882-8CFE8650EBA6}">
      <dgm:prSet phldrT="[Text]"/>
      <dgm:spPr>
        <a:solidFill>
          <a:srgbClr val="27ACFF"/>
        </a:solidFill>
      </dgm:spPr>
      <dgm:t>
        <a:bodyPr/>
        <a:lstStyle/>
        <a:p>
          <a:r>
            <a:rPr lang="en-US"/>
            <a:t>Production - Provides merchant with Test link after 48 hours</a:t>
          </a:r>
        </a:p>
      </dgm:t>
    </dgm:pt>
    <dgm:pt modelId="{16B8BB88-9EDE-2041-8644-13B0DE18964E}" type="parTrans" cxnId="{6F1CBF4D-A7EA-2E42-854A-2F24605C76A0}">
      <dgm:prSet/>
      <dgm:spPr/>
      <dgm:t>
        <a:bodyPr/>
        <a:lstStyle/>
        <a:p>
          <a:endParaRPr lang="en-US"/>
        </a:p>
      </dgm:t>
    </dgm:pt>
    <dgm:pt modelId="{F0D637B7-1848-2045-96C9-4E1994CD4F72}" type="sibTrans" cxnId="{6F1CBF4D-A7EA-2E42-854A-2F24605C76A0}">
      <dgm:prSet/>
      <dgm:spPr/>
      <dgm:t>
        <a:bodyPr/>
        <a:lstStyle/>
        <a:p>
          <a:endParaRPr lang="en-US"/>
        </a:p>
      </dgm:t>
    </dgm:pt>
    <dgm:pt modelId="{DBE32291-6EEA-974E-B7DD-F679134307CB}">
      <dgm:prSet phldrT="[Text]"/>
      <dgm:spPr>
        <a:solidFill>
          <a:srgbClr val="27ACFF"/>
        </a:solidFill>
      </dgm:spPr>
      <dgm:t>
        <a:bodyPr/>
        <a:lstStyle/>
        <a:p>
          <a:r>
            <a:rPr lang="en-US"/>
            <a:t> After 48 hours merchant and production may verify correct assortment is showing.</a:t>
          </a:r>
        </a:p>
      </dgm:t>
    </dgm:pt>
    <dgm:pt modelId="{E4BA4077-E360-A142-B9DF-6F1D797A0E1D}" type="parTrans" cxnId="{62C9A994-F462-D947-8943-51EE319D06FF}">
      <dgm:prSet/>
      <dgm:spPr/>
      <dgm:t>
        <a:bodyPr/>
        <a:lstStyle/>
        <a:p>
          <a:endParaRPr lang="en-US"/>
        </a:p>
      </dgm:t>
    </dgm:pt>
    <dgm:pt modelId="{847A4717-B3CB-AB43-9179-A7C0BBE14781}" type="sibTrans" cxnId="{62C9A994-F462-D947-8943-51EE319D06FF}">
      <dgm:prSet/>
      <dgm:spPr/>
      <dgm:t>
        <a:bodyPr/>
        <a:lstStyle/>
        <a:p>
          <a:endParaRPr lang="en-US"/>
        </a:p>
      </dgm:t>
    </dgm:pt>
    <dgm:pt modelId="{6FB0DA04-CF52-3F4D-97CD-939359AA94A2}">
      <dgm:prSet phldrT="[Text]"/>
      <dgm:spPr>
        <a:solidFill>
          <a:srgbClr val="27ACFF"/>
        </a:solidFill>
      </dgm:spPr>
      <dgm:t>
        <a:bodyPr/>
        <a:lstStyle/>
        <a:p>
          <a:r>
            <a:rPr lang="en-US"/>
            <a:t>If correct, new attribute can now be used.</a:t>
          </a:r>
        </a:p>
      </dgm:t>
    </dgm:pt>
    <dgm:pt modelId="{4E42C40C-7A16-F246-80BE-4BADF6AE5BBA}" type="parTrans" cxnId="{BD8AF346-B527-E94D-9FBC-1F18F3051D44}">
      <dgm:prSet/>
      <dgm:spPr/>
      <dgm:t>
        <a:bodyPr/>
        <a:lstStyle/>
        <a:p>
          <a:endParaRPr lang="en-US"/>
        </a:p>
      </dgm:t>
    </dgm:pt>
    <dgm:pt modelId="{F88FB0F0-FC40-ED4D-9D09-F47B7BB03C51}" type="sibTrans" cxnId="{BD8AF346-B527-E94D-9FBC-1F18F3051D44}">
      <dgm:prSet/>
      <dgm:spPr/>
      <dgm:t>
        <a:bodyPr/>
        <a:lstStyle/>
        <a:p>
          <a:endParaRPr lang="en-US"/>
        </a:p>
      </dgm:t>
    </dgm:pt>
    <dgm:pt modelId="{6BEA5096-8E0B-A448-BA2C-C2EE0AF209EC}">
      <dgm:prSet phldrT="[Text]"/>
      <dgm:spPr>
        <a:solidFill>
          <a:srgbClr val="27ACFF"/>
        </a:solidFill>
      </dgm:spPr>
      <dgm:t>
        <a:bodyPr/>
        <a:lstStyle/>
        <a:p>
          <a:r>
            <a:rPr lang="en-US"/>
            <a:t>If  incorrect assortment shows, producer may need to troubleshoot</a:t>
          </a:r>
        </a:p>
        <a:p>
          <a:endParaRPr lang="en-US"/>
        </a:p>
      </dgm:t>
    </dgm:pt>
    <dgm:pt modelId="{A1C09E55-9BCA-B048-911F-E0609E093510}" type="parTrans" cxnId="{1555D539-9EC3-0746-9F3D-A25DBA344EEA}">
      <dgm:prSet/>
      <dgm:spPr/>
      <dgm:t>
        <a:bodyPr/>
        <a:lstStyle/>
        <a:p>
          <a:endParaRPr lang="en-US"/>
        </a:p>
      </dgm:t>
    </dgm:pt>
    <dgm:pt modelId="{0B71C247-0055-9545-A3CE-CBEADECA7FFB}" type="sibTrans" cxnId="{1555D539-9EC3-0746-9F3D-A25DBA344EEA}">
      <dgm:prSet/>
      <dgm:spPr/>
      <dgm:t>
        <a:bodyPr/>
        <a:lstStyle/>
        <a:p>
          <a:endParaRPr lang="en-US"/>
        </a:p>
      </dgm:t>
    </dgm:pt>
    <dgm:pt modelId="{57DEA6FD-D9AC-A047-9ED9-28A58359473F}" type="pres">
      <dgm:prSet presAssocID="{A3D3531E-DB0B-C044-B08F-E1B48EAC0BEC}" presName="Name0" presStyleCnt="0">
        <dgm:presLayoutVars>
          <dgm:dir/>
          <dgm:resizeHandles val="exact"/>
        </dgm:presLayoutVars>
      </dgm:prSet>
      <dgm:spPr/>
      <dgm:t>
        <a:bodyPr/>
        <a:lstStyle/>
        <a:p>
          <a:endParaRPr lang="en-US"/>
        </a:p>
      </dgm:t>
    </dgm:pt>
    <dgm:pt modelId="{7DCF6D54-A16C-5C45-B63A-950FA9C0795F}" type="pres">
      <dgm:prSet presAssocID="{3C1D7674-2F43-0C46-819D-0E372DBCA029}" presName="node" presStyleLbl="node1" presStyleIdx="0" presStyleCnt="5">
        <dgm:presLayoutVars>
          <dgm:bulletEnabled val="1"/>
        </dgm:presLayoutVars>
      </dgm:prSet>
      <dgm:spPr/>
      <dgm:t>
        <a:bodyPr/>
        <a:lstStyle/>
        <a:p>
          <a:endParaRPr lang="en-US"/>
        </a:p>
      </dgm:t>
    </dgm:pt>
    <dgm:pt modelId="{B6315AB4-83B3-094E-8CDA-71A4F94ACDBA}" type="pres">
      <dgm:prSet presAssocID="{B72E9413-3CE7-DB42-B791-7434498A6EF0}" presName="sibTrans" presStyleLbl="sibTrans2D1" presStyleIdx="0" presStyleCnt="4"/>
      <dgm:spPr/>
      <dgm:t>
        <a:bodyPr/>
        <a:lstStyle/>
        <a:p>
          <a:endParaRPr lang="en-US"/>
        </a:p>
      </dgm:t>
    </dgm:pt>
    <dgm:pt modelId="{A089D9E8-448D-7F48-8C7B-DD70F4FB0B5E}" type="pres">
      <dgm:prSet presAssocID="{B72E9413-3CE7-DB42-B791-7434498A6EF0}" presName="connectorText" presStyleLbl="sibTrans2D1" presStyleIdx="0" presStyleCnt="4"/>
      <dgm:spPr/>
      <dgm:t>
        <a:bodyPr/>
        <a:lstStyle/>
        <a:p>
          <a:endParaRPr lang="en-US"/>
        </a:p>
      </dgm:t>
    </dgm:pt>
    <dgm:pt modelId="{FB916CDC-A189-ED48-8B5F-64B54CC7C040}" type="pres">
      <dgm:prSet presAssocID="{ED010882-D715-0B4D-9882-8CFE8650EBA6}" presName="node" presStyleLbl="node1" presStyleIdx="1" presStyleCnt="5">
        <dgm:presLayoutVars>
          <dgm:bulletEnabled val="1"/>
        </dgm:presLayoutVars>
      </dgm:prSet>
      <dgm:spPr/>
      <dgm:t>
        <a:bodyPr/>
        <a:lstStyle/>
        <a:p>
          <a:endParaRPr lang="en-US"/>
        </a:p>
      </dgm:t>
    </dgm:pt>
    <dgm:pt modelId="{81CA965A-074C-E046-BAFD-7ACCF7E4F321}" type="pres">
      <dgm:prSet presAssocID="{F0D637B7-1848-2045-96C9-4E1994CD4F72}" presName="sibTrans" presStyleLbl="sibTrans2D1" presStyleIdx="1" presStyleCnt="4"/>
      <dgm:spPr/>
      <dgm:t>
        <a:bodyPr/>
        <a:lstStyle/>
        <a:p>
          <a:endParaRPr lang="en-US"/>
        </a:p>
      </dgm:t>
    </dgm:pt>
    <dgm:pt modelId="{28322EC3-4B00-E347-93EE-87A744456A51}" type="pres">
      <dgm:prSet presAssocID="{F0D637B7-1848-2045-96C9-4E1994CD4F72}" presName="connectorText" presStyleLbl="sibTrans2D1" presStyleIdx="1" presStyleCnt="4"/>
      <dgm:spPr/>
      <dgm:t>
        <a:bodyPr/>
        <a:lstStyle/>
        <a:p>
          <a:endParaRPr lang="en-US"/>
        </a:p>
      </dgm:t>
    </dgm:pt>
    <dgm:pt modelId="{045A981D-5CB4-414F-87F8-25ED34AB17E0}" type="pres">
      <dgm:prSet presAssocID="{DBE32291-6EEA-974E-B7DD-F679134307CB}" presName="node" presStyleLbl="node1" presStyleIdx="2" presStyleCnt="5">
        <dgm:presLayoutVars>
          <dgm:bulletEnabled val="1"/>
        </dgm:presLayoutVars>
      </dgm:prSet>
      <dgm:spPr/>
      <dgm:t>
        <a:bodyPr/>
        <a:lstStyle/>
        <a:p>
          <a:endParaRPr lang="en-US"/>
        </a:p>
      </dgm:t>
    </dgm:pt>
    <dgm:pt modelId="{EB2B5D14-B3FA-DC4C-BCAF-5F49B9D986D6}" type="pres">
      <dgm:prSet presAssocID="{847A4717-B3CB-AB43-9179-A7C0BBE14781}" presName="sibTrans" presStyleLbl="sibTrans2D1" presStyleIdx="2" presStyleCnt="4"/>
      <dgm:spPr/>
      <dgm:t>
        <a:bodyPr/>
        <a:lstStyle/>
        <a:p>
          <a:endParaRPr lang="en-US"/>
        </a:p>
      </dgm:t>
    </dgm:pt>
    <dgm:pt modelId="{E78FF689-EDB1-EF4E-8A66-A294F21A58C0}" type="pres">
      <dgm:prSet presAssocID="{847A4717-B3CB-AB43-9179-A7C0BBE14781}" presName="connectorText" presStyleLbl="sibTrans2D1" presStyleIdx="2" presStyleCnt="4"/>
      <dgm:spPr/>
      <dgm:t>
        <a:bodyPr/>
        <a:lstStyle/>
        <a:p>
          <a:endParaRPr lang="en-US"/>
        </a:p>
      </dgm:t>
    </dgm:pt>
    <dgm:pt modelId="{D6A18D26-FB08-784E-B525-F38F9A327AC3}" type="pres">
      <dgm:prSet presAssocID="{6FB0DA04-CF52-3F4D-97CD-939359AA94A2}" presName="node" presStyleLbl="node1" presStyleIdx="3" presStyleCnt="5">
        <dgm:presLayoutVars>
          <dgm:bulletEnabled val="1"/>
        </dgm:presLayoutVars>
      </dgm:prSet>
      <dgm:spPr/>
      <dgm:t>
        <a:bodyPr/>
        <a:lstStyle/>
        <a:p>
          <a:endParaRPr lang="en-US"/>
        </a:p>
      </dgm:t>
    </dgm:pt>
    <dgm:pt modelId="{94492130-9A50-3F46-9175-1A637DCC4F8A}" type="pres">
      <dgm:prSet presAssocID="{F88FB0F0-FC40-ED4D-9D09-F47B7BB03C51}" presName="sibTrans" presStyleLbl="sibTrans2D1" presStyleIdx="3" presStyleCnt="4"/>
      <dgm:spPr/>
      <dgm:t>
        <a:bodyPr/>
        <a:lstStyle/>
        <a:p>
          <a:endParaRPr lang="en-US"/>
        </a:p>
      </dgm:t>
    </dgm:pt>
    <dgm:pt modelId="{D17BD832-D725-8F4D-8CCE-8D366CAA2194}" type="pres">
      <dgm:prSet presAssocID="{F88FB0F0-FC40-ED4D-9D09-F47B7BB03C51}" presName="connectorText" presStyleLbl="sibTrans2D1" presStyleIdx="3" presStyleCnt="4"/>
      <dgm:spPr/>
      <dgm:t>
        <a:bodyPr/>
        <a:lstStyle/>
        <a:p>
          <a:endParaRPr lang="en-US"/>
        </a:p>
      </dgm:t>
    </dgm:pt>
    <dgm:pt modelId="{63868522-A1A2-814E-B56D-D9B7C218EF1F}" type="pres">
      <dgm:prSet presAssocID="{6BEA5096-8E0B-A448-BA2C-C2EE0AF209EC}" presName="node" presStyleLbl="node1" presStyleIdx="4" presStyleCnt="5">
        <dgm:presLayoutVars>
          <dgm:bulletEnabled val="1"/>
        </dgm:presLayoutVars>
      </dgm:prSet>
      <dgm:spPr/>
      <dgm:t>
        <a:bodyPr/>
        <a:lstStyle/>
        <a:p>
          <a:endParaRPr lang="en-US"/>
        </a:p>
      </dgm:t>
    </dgm:pt>
  </dgm:ptLst>
  <dgm:cxnLst>
    <dgm:cxn modelId="{BD8AF346-B527-E94D-9FBC-1F18F3051D44}" srcId="{A3D3531E-DB0B-C044-B08F-E1B48EAC0BEC}" destId="{6FB0DA04-CF52-3F4D-97CD-939359AA94A2}" srcOrd="3" destOrd="0" parTransId="{4E42C40C-7A16-F246-80BE-4BADF6AE5BBA}" sibTransId="{F88FB0F0-FC40-ED4D-9D09-F47B7BB03C51}"/>
    <dgm:cxn modelId="{3733BADE-2EB7-C943-BEF4-AF4752067629}" type="presOf" srcId="{F0D637B7-1848-2045-96C9-4E1994CD4F72}" destId="{81CA965A-074C-E046-BAFD-7ACCF7E4F321}" srcOrd="0" destOrd="0" presId="urn:microsoft.com/office/officeart/2005/8/layout/process1"/>
    <dgm:cxn modelId="{62C9A994-F462-D947-8943-51EE319D06FF}" srcId="{A3D3531E-DB0B-C044-B08F-E1B48EAC0BEC}" destId="{DBE32291-6EEA-974E-B7DD-F679134307CB}" srcOrd="2" destOrd="0" parTransId="{E4BA4077-E360-A142-B9DF-6F1D797A0E1D}" sibTransId="{847A4717-B3CB-AB43-9179-A7C0BBE14781}"/>
    <dgm:cxn modelId="{03B82C6D-5306-6349-9D6C-018DAD0B2823}" type="presOf" srcId="{6BEA5096-8E0B-A448-BA2C-C2EE0AF209EC}" destId="{63868522-A1A2-814E-B56D-D9B7C218EF1F}" srcOrd="0" destOrd="0" presId="urn:microsoft.com/office/officeart/2005/8/layout/process1"/>
    <dgm:cxn modelId="{CB407132-6639-D240-A914-4D092BBD33F3}" type="presOf" srcId="{847A4717-B3CB-AB43-9179-A7C0BBE14781}" destId="{EB2B5D14-B3FA-DC4C-BCAF-5F49B9D986D6}" srcOrd="0" destOrd="0" presId="urn:microsoft.com/office/officeart/2005/8/layout/process1"/>
    <dgm:cxn modelId="{249E45B9-DEC5-B043-99E2-1E0EAED5980A}" type="presOf" srcId="{B72E9413-3CE7-DB42-B791-7434498A6EF0}" destId="{A089D9E8-448D-7F48-8C7B-DD70F4FB0B5E}" srcOrd="1" destOrd="0" presId="urn:microsoft.com/office/officeart/2005/8/layout/process1"/>
    <dgm:cxn modelId="{166952BC-1B3E-E346-B3B7-E307572E31A1}" type="presOf" srcId="{F0D637B7-1848-2045-96C9-4E1994CD4F72}" destId="{28322EC3-4B00-E347-93EE-87A744456A51}" srcOrd="1" destOrd="0" presId="urn:microsoft.com/office/officeart/2005/8/layout/process1"/>
    <dgm:cxn modelId="{DCA39224-C10E-4641-9ABF-C2E9FC87DAA6}" srcId="{A3D3531E-DB0B-C044-B08F-E1B48EAC0BEC}" destId="{3C1D7674-2F43-0C46-819D-0E372DBCA029}" srcOrd="0" destOrd="0" parTransId="{947C1C0F-A84A-4E4A-8949-03523BD5FA92}" sibTransId="{B72E9413-3CE7-DB42-B791-7434498A6EF0}"/>
    <dgm:cxn modelId="{9905869B-B7DE-0941-971B-DC880429309F}" type="presOf" srcId="{F88FB0F0-FC40-ED4D-9D09-F47B7BB03C51}" destId="{D17BD832-D725-8F4D-8CCE-8D366CAA2194}" srcOrd="1" destOrd="0" presId="urn:microsoft.com/office/officeart/2005/8/layout/process1"/>
    <dgm:cxn modelId="{1555D539-9EC3-0746-9F3D-A25DBA344EEA}" srcId="{A3D3531E-DB0B-C044-B08F-E1B48EAC0BEC}" destId="{6BEA5096-8E0B-A448-BA2C-C2EE0AF209EC}" srcOrd="4" destOrd="0" parTransId="{A1C09E55-9BCA-B048-911F-E0609E093510}" sibTransId="{0B71C247-0055-9545-A3CE-CBEADECA7FFB}"/>
    <dgm:cxn modelId="{4ABE518D-3B36-864D-855B-B6921574FB42}" type="presOf" srcId="{B72E9413-3CE7-DB42-B791-7434498A6EF0}" destId="{B6315AB4-83B3-094E-8CDA-71A4F94ACDBA}" srcOrd="0" destOrd="0" presId="urn:microsoft.com/office/officeart/2005/8/layout/process1"/>
    <dgm:cxn modelId="{458DE7FF-1838-5F42-86F8-4B98F007188B}" type="presOf" srcId="{847A4717-B3CB-AB43-9179-A7C0BBE14781}" destId="{E78FF689-EDB1-EF4E-8A66-A294F21A58C0}" srcOrd="1" destOrd="0" presId="urn:microsoft.com/office/officeart/2005/8/layout/process1"/>
    <dgm:cxn modelId="{FC3A84DD-73AC-B449-B5B1-C554996FC1EE}" type="presOf" srcId="{3C1D7674-2F43-0C46-819D-0E372DBCA029}" destId="{7DCF6D54-A16C-5C45-B63A-950FA9C0795F}" srcOrd="0" destOrd="0" presId="urn:microsoft.com/office/officeart/2005/8/layout/process1"/>
    <dgm:cxn modelId="{88732F40-3565-F940-920A-4F76175AFCD0}" type="presOf" srcId="{ED010882-D715-0B4D-9882-8CFE8650EBA6}" destId="{FB916CDC-A189-ED48-8B5F-64B54CC7C040}" srcOrd="0" destOrd="0" presId="urn:microsoft.com/office/officeart/2005/8/layout/process1"/>
    <dgm:cxn modelId="{7B970373-ADD8-3145-A5C9-DB25F43895EC}" type="presOf" srcId="{A3D3531E-DB0B-C044-B08F-E1B48EAC0BEC}" destId="{57DEA6FD-D9AC-A047-9ED9-28A58359473F}" srcOrd="0" destOrd="0" presId="urn:microsoft.com/office/officeart/2005/8/layout/process1"/>
    <dgm:cxn modelId="{9628D6A8-3FA9-FA40-8144-AA461B338A24}" type="presOf" srcId="{F88FB0F0-FC40-ED4D-9D09-F47B7BB03C51}" destId="{94492130-9A50-3F46-9175-1A637DCC4F8A}" srcOrd="0" destOrd="0" presId="urn:microsoft.com/office/officeart/2005/8/layout/process1"/>
    <dgm:cxn modelId="{225BA02F-8DD5-F349-A9F7-34690C80F3BD}" type="presOf" srcId="{6FB0DA04-CF52-3F4D-97CD-939359AA94A2}" destId="{D6A18D26-FB08-784E-B525-F38F9A327AC3}" srcOrd="0" destOrd="0" presId="urn:microsoft.com/office/officeart/2005/8/layout/process1"/>
    <dgm:cxn modelId="{6F1CBF4D-A7EA-2E42-854A-2F24605C76A0}" srcId="{A3D3531E-DB0B-C044-B08F-E1B48EAC0BEC}" destId="{ED010882-D715-0B4D-9882-8CFE8650EBA6}" srcOrd="1" destOrd="0" parTransId="{16B8BB88-9EDE-2041-8644-13B0DE18964E}" sibTransId="{F0D637B7-1848-2045-96C9-4E1994CD4F72}"/>
    <dgm:cxn modelId="{4AB8B37B-8576-AD47-A5B9-DA2EFA5F8F33}" type="presOf" srcId="{DBE32291-6EEA-974E-B7DD-F679134307CB}" destId="{045A981D-5CB4-414F-87F8-25ED34AB17E0}" srcOrd="0" destOrd="0" presId="urn:microsoft.com/office/officeart/2005/8/layout/process1"/>
    <dgm:cxn modelId="{AE8C3945-0FC5-684B-8649-0249B1C7BCE9}" type="presParOf" srcId="{57DEA6FD-D9AC-A047-9ED9-28A58359473F}" destId="{7DCF6D54-A16C-5C45-B63A-950FA9C0795F}" srcOrd="0" destOrd="0" presId="urn:microsoft.com/office/officeart/2005/8/layout/process1"/>
    <dgm:cxn modelId="{61914EAB-3BC7-AE42-A8D2-83EB9EBCF541}" type="presParOf" srcId="{57DEA6FD-D9AC-A047-9ED9-28A58359473F}" destId="{B6315AB4-83B3-094E-8CDA-71A4F94ACDBA}" srcOrd="1" destOrd="0" presId="urn:microsoft.com/office/officeart/2005/8/layout/process1"/>
    <dgm:cxn modelId="{F83ECA7B-BB09-6940-AF4B-F0113D0F7D03}" type="presParOf" srcId="{B6315AB4-83B3-094E-8CDA-71A4F94ACDBA}" destId="{A089D9E8-448D-7F48-8C7B-DD70F4FB0B5E}" srcOrd="0" destOrd="0" presId="urn:microsoft.com/office/officeart/2005/8/layout/process1"/>
    <dgm:cxn modelId="{A4B4A41A-AB57-6844-8E56-ACA471D69498}" type="presParOf" srcId="{57DEA6FD-D9AC-A047-9ED9-28A58359473F}" destId="{FB916CDC-A189-ED48-8B5F-64B54CC7C040}" srcOrd="2" destOrd="0" presId="urn:microsoft.com/office/officeart/2005/8/layout/process1"/>
    <dgm:cxn modelId="{02068D67-FCD6-DE40-A9D6-0909C1FBD83F}" type="presParOf" srcId="{57DEA6FD-D9AC-A047-9ED9-28A58359473F}" destId="{81CA965A-074C-E046-BAFD-7ACCF7E4F321}" srcOrd="3" destOrd="0" presId="urn:microsoft.com/office/officeart/2005/8/layout/process1"/>
    <dgm:cxn modelId="{921D0D2E-BB2B-7C42-953C-8548620EC0B7}" type="presParOf" srcId="{81CA965A-074C-E046-BAFD-7ACCF7E4F321}" destId="{28322EC3-4B00-E347-93EE-87A744456A51}" srcOrd="0" destOrd="0" presId="urn:microsoft.com/office/officeart/2005/8/layout/process1"/>
    <dgm:cxn modelId="{524C8961-8BB9-3046-A2A3-D24EEA761706}" type="presParOf" srcId="{57DEA6FD-D9AC-A047-9ED9-28A58359473F}" destId="{045A981D-5CB4-414F-87F8-25ED34AB17E0}" srcOrd="4" destOrd="0" presId="urn:microsoft.com/office/officeart/2005/8/layout/process1"/>
    <dgm:cxn modelId="{4A3A972F-7B7B-C940-AB12-FC790B1A81B8}" type="presParOf" srcId="{57DEA6FD-D9AC-A047-9ED9-28A58359473F}" destId="{EB2B5D14-B3FA-DC4C-BCAF-5F49B9D986D6}" srcOrd="5" destOrd="0" presId="urn:microsoft.com/office/officeart/2005/8/layout/process1"/>
    <dgm:cxn modelId="{0586C845-62A4-CF4B-B392-67AFAF273AA2}" type="presParOf" srcId="{EB2B5D14-B3FA-DC4C-BCAF-5F49B9D986D6}" destId="{E78FF689-EDB1-EF4E-8A66-A294F21A58C0}" srcOrd="0" destOrd="0" presId="urn:microsoft.com/office/officeart/2005/8/layout/process1"/>
    <dgm:cxn modelId="{0412138D-9AB4-B949-AC74-F376804F9764}" type="presParOf" srcId="{57DEA6FD-D9AC-A047-9ED9-28A58359473F}" destId="{D6A18D26-FB08-784E-B525-F38F9A327AC3}" srcOrd="6" destOrd="0" presId="urn:microsoft.com/office/officeart/2005/8/layout/process1"/>
    <dgm:cxn modelId="{FD9C2622-633A-4541-A6A0-B459DBAFBF88}" type="presParOf" srcId="{57DEA6FD-D9AC-A047-9ED9-28A58359473F}" destId="{94492130-9A50-3F46-9175-1A637DCC4F8A}" srcOrd="7" destOrd="0" presId="urn:microsoft.com/office/officeart/2005/8/layout/process1"/>
    <dgm:cxn modelId="{2AB442AA-72BB-9C4B-BA50-BE4C59B4BE03}" type="presParOf" srcId="{94492130-9A50-3F46-9175-1A637DCC4F8A}" destId="{D17BD832-D725-8F4D-8CCE-8D366CAA2194}" srcOrd="0" destOrd="0" presId="urn:microsoft.com/office/officeart/2005/8/layout/process1"/>
    <dgm:cxn modelId="{9E2FF585-BE08-F740-B406-6D060EF1119C}" type="presParOf" srcId="{57DEA6FD-D9AC-A047-9ED9-28A58359473F}" destId="{63868522-A1A2-814E-B56D-D9B7C218EF1F}"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5B911-93C6-AC41-93E5-BA6D15F6B51B}">
      <dsp:nvSpPr>
        <dsp:cNvPr id="0" name=""/>
        <dsp:cNvSpPr/>
      </dsp:nvSpPr>
      <dsp:spPr>
        <a:xfrm>
          <a:off x="187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 request attribute addition from leadership</a:t>
          </a:r>
        </a:p>
      </dsp:txBody>
      <dsp:txXfrm>
        <a:off x="22652" y="478603"/>
        <a:ext cx="667892" cy="947792"/>
      </dsp:txXfrm>
    </dsp:sp>
    <dsp:sp modelId="{971FBCF2-5626-7A49-83E6-24257F731A7F}">
      <dsp:nvSpPr>
        <dsp:cNvPr id="0" name=""/>
        <dsp:cNvSpPr/>
      </dsp:nvSpPr>
      <dsp:spPr>
        <a:xfrm>
          <a:off x="782268"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82268" y="899717"/>
        <a:ext cx="105282" cy="105565"/>
      </dsp:txXfrm>
    </dsp:sp>
    <dsp:sp modelId="{2AA26CE2-F8EA-F743-923B-5AC92B8864DD}">
      <dsp:nvSpPr>
        <dsp:cNvPr id="0" name=""/>
        <dsp:cNvSpPr/>
      </dsp:nvSpPr>
      <dsp:spPr>
        <a:xfrm>
          <a:off x="99510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upon  Leadership Approval request is sent to Digital Product Manager</a:t>
          </a:r>
        </a:p>
      </dsp:txBody>
      <dsp:txXfrm>
        <a:off x="1015882" y="478603"/>
        <a:ext cx="667892" cy="947792"/>
      </dsp:txXfrm>
    </dsp:sp>
    <dsp:sp modelId="{1EA143D5-56B0-0843-B998-9B8404F5D635}">
      <dsp:nvSpPr>
        <dsp:cNvPr id="0" name=""/>
        <dsp:cNvSpPr/>
      </dsp:nvSpPr>
      <dsp:spPr>
        <a:xfrm>
          <a:off x="177549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75499" y="899717"/>
        <a:ext cx="105282" cy="105565"/>
      </dsp:txXfrm>
    </dsp:sp>
    <dsp:sp modelId="{4C9D10F1-9528-2646-9C9F-7FAEC78A9526}">
      <dsp:nvSpPr>
        <dsp:cNvPr id="0" name=""/>
        <dsp:cNvSpPr/>
      </dsp:nvSpPr>
      <dsp:spPr>
        <a:xfrm>
          <a:off x="198833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CARS- Create and apply new attribute to products in CARS</a:t>
          </a:r>
        </a:p>
      </dsp:txBody>
      <dsp:txXfrm>
        <a:off x="2009113" y="478603"/>
        <a:ext cx="667892" cy="947792"/>
      </dsp:txXfrm>
    </dsp:sp>
    <dsp:sp modelId="{798B6854-A4D4-6347-B59C-648CF032873E}">
      <dsp:nvSpPr>
        <dsp:cNvPr id="0" name=""/>
        <dsp:cNvSpPr/>
      </dsp:nvSpPr>
      <dsp:spPr>
        <a:xfrm>
          <a:off x="276872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768729" y="899717"/>
        <a:ext cx="105282" cy="105565"/>
      </dsp:txXfrm>
    </dsp:sp>
    <dsp:sp modelId="{021A2E7F-CE35-C442-A0C9-0559A9B56BD6}">
      <dsp:nvSpPr>
        <dsp:cNvPr id="0" name=""/>
        <dsp:cNvSpPr/>
      </dsp:nvSpPr>
      <dsp:spPr>
        <a:xfrm>
          <a:off x="298156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72 Hours DPM will send  CAR information to merchant</a:t>
          </a:r>
        </a:p>
      </dsp:txBody>
      <dsp:txXfrm>
        <a:off x="3002343" y="478603"/>
        <a:ext cx="667892" cy="947792"/>
      </dsp:txXfrm>
    </dsp:sp>
    <dsp:sp modelId="{A4D9443E-755E-C241-A62E-B11BA9AF9951}">
      <dsp:nvSpPr>
        <dsp:cNvPr id="0" name=""/>
        <dsp:cNvSpPr/>
      </dsp:nvSpPr>
      <dsp:spPr>
        <a:xfrm>
          <a:off x="376196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61960" y="899717"/>
        <a:ext cx="105282" cy="105565"/>
      </dsp:txXfrm>
    </dsp:sp>
    <dsp:sp modelId="{8878CD8D-F122-2C47-AEFB-8175B44E1B49}">
      <dsp:nvSpPr>
        <dsp:cNvPr id="0" name=""/>
        <dsp:cNvSpPr/>
      </dsp:nvSpPr>
      <dsp:spPr>
        <a:xfrm>
          <a:off x="397479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writes rule and submits to producer</a:t>
          </a:r>
        </a:p>
      </dsp:txBody>
      <dsp:txXfrm>
        <a:off x="3995574" y="478603"/>
        <a:ext cx="667892" cy="947792"/>
      </dsp:txXfrm>
    </dsp:sp>
    <dsp:sp modelId="{6C43BA22-A523-B243-A655-642C89A76D3D}">
      <dsp:nvSpPr>
        <dsp:cNvPr id="0" name=""/>
        <dsp:cNvSpPr/>
      </dsp:nvSpPr>
      <dsp:spPr>
        <a:xfrm>
          <a:off x="475519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755190" y="899717"/>
        <a:ext cx="105282" cy="105565"/>
      </dsp:txXfrm>
    </dsp:sp>
    <dsp:sp modelId="{E6E8A163-4907-834F-811E-DB34231663F8}">
      <dsp:nvSpPr>
        <dsp:cNvPr id="0" name=""/>
        <dsp:cNvSpPr/>
      </dsp:nvSpPr>
      <dsp:spPr>
        <a:xfrm>
          <a:off x="496802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Producer Created test link in BM</a:t>
          </a:r>
        </a:p>
      </dsp:txBody>
      <dsp:txXfrm>
        <a:off x="4988804" y="478603"/>
        <a:ext cx="667892" cy="947792"/>
      </dsp:txXfrm>
    </dsp:sp>
    <dsp:sp modelId="{C3A2B841-A902-C64A-BE3A-01AFCE594018}">
      <dsp:nvSpPr>
        <dsp:cNvPr id="0" name=""/>
        <dsp:cNvSpPr/>
      </dsp:nvSpPr>
      <dsp:spPr>
        <a:xfrm>
          <a:off x="5748421"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5748421" y="899717"/>
        <a:ext cx="105282" cy="105565"/>
      </dsp:txXfrm>
    </dsp:sp>
    <dsp:sp modelId="{33070FE3-1B99-E54B-B267-B755B3904E5C}">
      <dsp:nvSpPr>
        <dsp:cNvPr id="0" name=""/>
        <dsp:cNvSpPr/>
      </dsp:nvSpPr>
      <dsp:spPr>
        <a:xfrm>
          <a:off x="5961256"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48 Hours rule shold pull back content and can be tested  using assortment preview</a:t>
          </a:r>
        </a:p>
      </dsp:txBody>
      <dsp:txXfrm>
        <a:off x="5982035" y="478603"/>
        <a:ext cx="667892" cy="947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F6D54-A16C-5C45-B63A-950FA9C0795F}">
      <dsp:nvSpPr>
        <dsp:cNvPr id="0" name=""/>
        <dsp:cNvSpPr/>
      </dsp:nvSpPr>
      <dsp:spPr>
        <a:xfrm>
          <a:off x="3078"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Adds sample rule to  Blue martini for 2 day cycle (provided by Merchant)</a:t>
          </a:r>
        </a:p>
      </dsp:txBody>
      <dsp:txXfrm>
        <a:off x="31027" y="500905"/>
        <a:ext cx="898363" cy="1093688"/>
      </dsp:txXfrm>
    </dsp:sp>
    <dsp:sp modelId="{B6315AB4-83B3-094E-8CDA-71A4F94ACDBA}">
      <dsp:nvSpPr>
        <dsp:cNvPr id="0" name=""/>
        <dsp:cNvSpPr/>
      </dsp:nvSpPr>
      <dsp:spPr>
        <a:xfrm>
          <a:off x="1052765"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52765" y="976752"/>
        <a:ext cx="141612" cy="141994"/>
      </dsp:txXfrm>
    </dsp:sp>
    <dsp:sp modelId="{FB916CDC-A189-ED48-8B5F-64B54CC7C040}">
      <dsp:nvSpPr>
        <dsp:cNvPr id="0" name=""/>
        <dsp:cNvSpPr/>
      </dsp:nvSpPr>
      <dsp:spPr>
        <a:xfrm>
          <a:off x="1339043"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Provides merchant with Test link after 48 hours</a:t>
          </a:r>
        </a:p>
      </dsp:txBody>
      <dsp:txXfrm>
        <a:off x="1366992" y="500905"/>
        <a:ext cx="898363" cy="1093688"/>
      </dsp:txXfrm>
    </dsp:sp>
    <dsp:sp modelId="{81CA965A-074C-E046-BAFD-7ACCF7E4F321}">
      <dsp:nvSpPr>
        <dsp:cNvPr id="0" name=""/>
        <dsp:cNvSpPr/>
      </dsp:nvSpPr>
      <dsp:spPr>
        <a:xfrm>
          <a:off x="2388731"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388731" y="976752"/>
        <a:ext cx="141612" cy="141994"/>
      </dsp:txXfrm>
    </dsp:sp>
    <dsp:sp modelId="{045A981D-5CB4-414F-87F8-25ED34AB17E0}">
      <dsp:nvSpPr>
        <dsp:cNvPr id="0" name=""/>
        <dsp:cNvSpPr/>
      </dsp:nvSpPr>
      <dsp:spPr>
        <a:xfrm>
          <a:off x="2675009"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 After 48 hours merchant and production may verify correct assortment is showing.</a:t>
          </a:r>
        </a:p>
      </dsp:txBody>
      <dsp:txXfrm>
        <a:off x="2702958" y="500905"/>
        <a:ext cx="898363" cy="1093688"/>
      </dsp:txXfrm>
    </dsp:sp>
    <dsp:sp modelId="{EB2B5D14-B3FA-DC4C-BCAF-5F49B9D986D6}">
      <dsp:nvSpPr>
        <dsp:cNvPr id="0" name=""/>
        <dsp:cNvSpPr/>
      </dsp:nvSpPr>
      <dsp:spPr>
        <a:xfrm>
          <a:off x="3724696"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724696" y="976752"/>
        <a:ext cx="141612" cy="141994"/>
      </dsp:txXfrm>
    </dsp:sp>
    <dsp:sp modelId="{D6A18D26-FB08-784E-B525-F38F9A327AC3}">
      <dsp:nvSpPr>
        <dsp:cNvPr id="0" name=""/>
        <dsp:cNvSpPr/>
      </dsp:nvSpPr>
      <dsp:spPr>
        <a:xfrm>
          <a:off x="4010975"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correct, new attribute can now be used.</a:t>
          </a:r>
        </a:p>
      </dsp:txBody>
      <dsp:txXfrm>
        <a:off x="4038924" y="500905"/>
        <a:ext cx="898363" cy="1093688"/>
      </dsp:txXfrm>
    </dsp:sp>
    <dsp:sp modelId="{94492130-9A50-3F46-9175-1A637DCC4F8A}">
      <dsp:nvSpPr>
        <dsp:cNvPr id="0" name=""/>
        <dsp:cNvSpPr/>
      </dsp:nvSpPr>
      <dsp:spPr>
        <a:xfrm>
          <a:off x="5060662"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060662" y="976752"/>
        <a:ext cx="141612" cy="141994"/>
      </dsp:txXfrm>
    </dsp:sp>
    <dsp:sp modelId="{63868522-A1A2-814E-B56D-D9B7C218EF1F}">
      <dsp:nvSpPr>
        <dsp:cNvPr id="0" name=""/>
        <dsp:cNvSpPr/>
      </dsp:nvSpPr>
      <dsp:spPr>
        <a:xfrm>
          <a:off x="5346940"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incorrect assortment shows, producer may need to troubleshoot</a:t>
          </a:r>
        </a:p>
        <a:p>
          <a:pPr lvl="0" algn="ctr" defTabSz="444500">
            <a:lnSpc>
              <a:spcPct val="90000"/>
            </a:lnSpc>
            <a:spcBef>
              <a:spcPct val="0"/>
            </a:spcBef>
            <a:spcAft>
              <a:spcPct val="35000"/>
            </a:spcAft>
          </a:pPr>
          <a:endParaRPr lang="en-US" sz="1000" kern="1200"/>
        </a:p>
      </dsp:txBody>
      <dsp:txXfrm>
        <a:off x="5374889" y="500905"/>
        <a:ext cx="898363" cy="10936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03A57-D077-3740-9320-E6DB3B88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1068</Words>
  <Characters>6094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Facet &amp; Attribute Creation Documentation</vt:lpstr>
    </vt:vector>
  </TitlesOfParts>
  <Company>Belk Inc.</Company>
  <LinksUpToDate>false</LinksUpToDate>
  <CharactersWithSpaces>7148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Facet &amp; Attribute Creation Documentation</dc:title>
  <dc:creator>Giann Wilkerson / Nathan Lewis</dc:creator>
  <cp:lastModifiedBy>Giann Leron Wilkerson</cp:lastModifiedBy>
  <cp:revision>14</cp:revision>
  <cp:lastPrinted>2014-07-25T14:25:00Z</cp:lastPrinted>
  <dcterms:created xsi:type="dcterms:W3CDTF">2014-07-29T21:11:00Z</dcterms:created>
  <dcterms:modified xsi:type="dcterms:W3CDTF">2014-08-07T15:01:00Z</dcterms:modified>
</cp:coreProperties>
</file>